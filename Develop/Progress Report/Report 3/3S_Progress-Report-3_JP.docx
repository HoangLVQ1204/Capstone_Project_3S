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5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 w:rsidTr="008322E0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D1051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bookmarkStart w:id="0" w:name="_GoBack"/>
                  <w:bookmarkEnd w:id="0"/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7E531A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 w:eastAsia="ja-JP"/>
              </w:rPr>
              <w:t>Super Shipper Shipper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3S</w:t>
            </w:r>
          </w:p>
        </w:tc>
      </w:tr>
      <w:tr w:rsidR="007E531A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E531A" w:rsidRDefault="007E531A" w:rsidP="007E531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E531A" w:rsidRPr="00652396" w:rsidRDefault="007E531A" w:rsidP="007E531A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</w:tc>
      </w:tr>
      <w:tr w:rsidR="008322E0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t>04</w:t>
            </w:r>
            <w:r>
              <w:rPr>
                <w:lang w:val="vi-VN"/>
              </w:rPr>
              <w:t>/10/2015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vMerge w:val="restart"/>
            <w:tcBorders>
              <w:top w:val="single" w:sz="6" w:space="0" w:color="993300"/>
              <w:left w:val="single" w:sz="6" w:space="0" w:color="993300"/>
              <w:right w:val="single" w:sz="12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Mr. Tran Binh Duong </w:t>
            </w:r>
          </w:p>
        </w:tc>
      </w:tr>
      <w:tr w:rsidR="008322E0" w:rsidTr="008322E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8322E0" w:rsidRPr="00652396" w:rsidRDefault="008322E0" w:rsidP="008322E0">
            <w:pPr>
              <w:pStyle w:val="Bang"/>
              <w:rPr>
                <w:lang w:val="vi-VN"/>
              </w:rPr>
            </w:pPr>
            <w:r>
              <w:t>21</w:t>
            </w:r>
            <w:r>
              <w:rPr>
                <w:lang w:val="vi-VN"/>
              </w:rPr>
              <w:t xml:space="preserve">/09/2015 – </w:t>
            </w:r>
            <w:r>
              <w:t>04</w:t>
            </w:r>
            <w:r>
              <w:rPr>
                <w:lang w:val="vi-VN"/>
              </w:rPr>
              <w:t>/10/2015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22E0" w:rsidRDefault="008322E0" w:rsidP="008322E0">
            <w:pPr>
              <w:pStyle w:val="HeadingLv1"/>
            </w:pPr>
          </w:p>
        </w:tc>
        <w:tc>
          <w:tcPr>
            <w:tcW w:w="2787" w:type="dxa"/>
            <w:vMerge/>
            <w:tcBorders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8322E0" w:rsidRDefault="008322E0" w:rsidP="008322E0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652396" w:rsidP="00652396">
            <w:pPr>
              <w:pStyle w:val="Bang"/>
            </w:pPr>
            <w:r>
              <w:rPr>
                <w:lang w:val="vi-VN"/>
              </w:rPr>
              <w:t>0</w:t>
            </w:r>
            <w:r>
              <w:t>7/09/2015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07/12/2015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 w:rsidRPr="00652396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Pr="00652396" w:rsidRDefault="00652396" w:rsidP="00DE2308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6 </w:t>
            </w:r>
            <w:r w:rsidR="00DE2308">
              <w:rPr>
                <w:rFonts w:hint="eastAsia"/>
                <w:lang w:val="vi-VN"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4B3D68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Le Van Quy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Kieu Cao Khanh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Khac Hoang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Tran Dinh Hoang Huy</w:t>
            </w:r>
          </w:p>
          <w:p w:rsid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Van Quyen</w:t>
            </w:r>
          </w:p>
          <w:p w:rsidR="00652396" w:rsidRPr="00652396" w:rsidRDefault="00652396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Nguyen Thi Hong Nhung</w:t>
            </w: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2208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336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9B4BE7" w:rsidRPr="003D1051" w:rsidRDefault="009B4BE7" w:rsidP="009B4BE7">
            <w:pPr>
              <w:pStyle w:val="Bang"/>
              <w:rPr>
                <w:lang w:val="vi-VN"/>
              </w:rPr>
            </w:pPr>
            <w:r>
              <w:t>672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  <w:tr w:rsidR="009B4BE7">
        <w:trPr>
          <w:trHeight w:val="410"/>
        </w:trPr>
        <w:tc>
          <w:tcPr>
            <w:tcW w:w="2552" w:type="dxa"/>
            <w:vAlign w:val="center"/>
          </w:tcPr>
          <w:p w:rsidR="009B4BE7" w:rsidRDefault="009B4BE7" w:rsidP="009B4BE7">
            <w:pPr>
              <w:pStyle w:val="HeadingLv1"/>
              <w:rPr>
                <w:lang w:eastAsia="ja-JP"/>
              </w:rPr>
            </w:pPr>
            <w:r w:rsidRPr="00460B5D">
              <w:rPr>
                <w:rFonts w:hint="eastAsia"/>
                <w:lang w:eastAsia="ja-JP"/>
              </w:rPr>
              <w:t>残</w:t>
            </w:r>
            <w:r>
              <w:rPr>
                <w:rFonts w:hint="eastAsia"/>
                <w:lang w:eastAsia="ja-JP"/>
              </w:rPr>
              <w:t>る工数</w:t>
            </w:r>
          </w:p>
        </w:tc>
        <w:tc>
          <w:tcPr>
            <w:tcW w:w="2551" w:type="dxa"/>
            <w:vAlign w:val="center"/>
          </w:tcPr>
          <w:p w:rsidR="009B4BE7" w:rsidRPr="00787CD4" w:rsidRDefault="009B4BE7" w:rsidP="009B4BE7">
            <w:pPr>
              <w:pStyle w:val="Bang"/>
            </w:pPr>
            <w:r>
              <w:t xml:space="preserve">1536 </w:t>
            </w:r>
            <w:proofErr w:type="spellStart"/>
            <w:r>
              <w:t>人時</w:t>
            </w:r>
            <w:proofErr w:type="spellEnd"/>
          </w:p>
        </w:tc>
        <w:tc>
          <w:tcPr>
            <w:tcW w:w="4347" w:type="dxa"/>
            <w:vAlign w:val="center"/>
          </w:tcPr>
          <w:p w:rsidR="009B4BE7" w:rsidRDefault="009B4BE7" w:rsidP="009B4BE7">
            <w:pPr>
              <w:pStyle w:val="Bang"/>
            </w:pPr>
          </w:p>
        </w:tc>
      </w:tr>
    </w:tbl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2835"/>
        <w:gridCol w:w="1417"/>
        <w:gridCol w:w="1418"/>
        <w:gridCol w:w="850"/>
        <w:gridCol w:w="1403"/>
      </w:tblGrid>
      <w:tr w:rsidR="004B3D68" w:rsidTr="005C2B8C">
        <w:tc>
          <w:tcPr>
            <w:tcW w:w="143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835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417" w:type="dxa"/>
            <w:shd w:val="clear" w:color="auto" w:fill="FFE8E1"/>
          </w:tcPr>
          <w:p w:rsidR="004B3D68" w:rsidRDefault="00446C04" w:rsidP="00446C04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FFE8E1"/>
          </w:tcPr>
          <w:p w:rsidR="004B3D68" w:rsidRDefault="00446C04" w:rsidP="00446C04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446C04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403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5C2B8C" w:rsidRPr="00CD622C" w:rsidTr="005C2B8C">
        <w:tc>
          <w:tcPr>
            <w:tcW w:w="1437" w:type="dxa"/>
            <w:vAlign w:val="center"/>
          </w:tcPr>
          <w:p w:rsidR="005C2B8C" w:rsidRDefault="0062255D" w:rsidP="005C2B8C">
            <w:pPr>
              <w:pStyle w:val="Bang"/>
              <w:rPr>
                <w:rFonts w:ascii="Calibri" w:hAnsi="Calibri" w:cs="Calibri"/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</w:t>
            </w:r>
            <w:r w:rsidR="00085BFE">
              <w:rPr>
                <w:rFonts w:ascii="Calibri" w:hAnsi="Calibri" w:cs="Calibri" w:hint="eastAsia"/>
                <w:lang w:val="vi-VN" w:eastAsia="ja-JP"/>
              </w:rPr>
              <w:t>を作成する</w:t>
            </w:r>
          </w:p>
          <w:p w:rsidR="00415F1E" w:rsidRDefault="00415F1E" w:rsidP="005C2B8C">
            <w:pPr>
              <w:pStyle w:val="Bang"/>
              <w:rPr>
                <w:lang w:val="vi-VN"/>
              </w:rPr>
            </w:pPr>
          </w:p>
        </w:tc>
        <w:tc>
          <w:tcPr>
            <w:tcW w:w="2835" w:type="dxa"/>
            <w:vAlign w:val="center"/>
          </w:tcPr>
          <w:p w:rsidR="005C2B8C" w:rsidRDefault="004D6645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この</w:t>
            </w:r>
            <w:r w:rsidR="003C5D2E">
              <w:rPr>
                <w:rFonts w:hint="eastAsia"/>
                <w:lang w:val="vi-VN" w:eastAsia="ja-JP"/>
              </w:rPr>
              <w:t>仕様書</w:t>
            </w:r>
            <w:r w:rsidR="005C2B8C">
              <w:rPr>
                <w:lang w:val="vi-VN"/>
              </w:rPr>
              <w:t>:</w:t>
            </w:r>
          </w:p>
          <w:p w:rsidR="005C2B8C" w:rsidRDefault="00143675" w:rsidP="003C5D2E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ascii="Calibri" w:hAnsi="Calibri" w:cs="Calibri" w:hint="eastAsia"/>
                <w:lang w:val="vi-VN" w:eastAsia="ja-JP"/>
              </w:rPr>
              <w:t>紹介書</w:t>
            </w:r>
            <w:r w:rsidR="003E62E8">
              <w:rPr>
                <w:rFonts w:ascii="Calibri" w:hAnsi="Calibri" w:cs="Calibri" w:hint="eastAsia"/>
                <w:lang w:val="vi-VN" w:eastAsia="ja-JP"/>
              </w:rPr>
              <w:t>。</w:t>
            </w:r>
          </w:p>
          <w:p w:rsidR="005C2B8C" w:rsidRDefault="00406A79" w:rsidP="00211F08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プロジェクト概要</w:t>
            </w:r>
          </w:p>
          <w:p w:rsidR="00406A79" w:rsidRDefault="00CC47DD" w:rsidP="00CC47DD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 w:rsidRPr="00CC47DD">
              <w:rPr>
                <w:rFonts w:hint="eastAsia"/>
                <w:lang w:val="vi-VN" w:eastAsia="ja-JP"/>
              </w:rPr>
              <w:t>機能要件</w:t>
            </w:r>
          </w:p>
          <w:p w:rsidR="00CC47DD" w:rsidRDefault="00CC47DD" w:rsidP="00CC47DD">
            <w:pPr>
              <w:pStyle w:val="Bang"/>
              <w:numPr>
                <w:ilvl w:val="0"/>
                <w:numId w:val="13"/>
              </w:numPr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非機能要件</w:t>
            </w:r>
          </w:p>
        </w:tc>
        <w:tc>
          <w:tcPr>
            <w:tcW w:w="1417" w:type="dxa"/>
            <w:vAlign w:val="center"/>
          </w:tcPr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HoangLVQ,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KhanhKC,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HoangNK,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QuyenNV,</w:t>
            </w:r>
          </w:p>
          <w:p w:rsidR="002C643D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HuyTDH,</w:t>
            </w:r>
          </w:p>
          <w:p w:rsidR="002C643D" w:rsidRPr="00CD622C" w:rsidRDefault="002C643D" w:rsidP="002C643D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lastRenderedPageBreak/>
              <w:t>Nhung,NTH</w:t>
            </w:r>
          </w:p>
          <w:p w:rsidR="005C2B8C" w:rsidRDefault="005C2B8C" w:rsidP="005C2B8C">
            <w:pPr>
              <w:pStyle w:val="Bang"/>
              <w:rPr>
                <w:lang w:val="vi-VN"/>
              </w:rPr>
            </w:pPr>
          </w:p>
        </w:tc>
        <w:tc>
          <w:tcPr>
            <w:tcW w:w="1418" w:type="dxa"/>
            <w:vAlign w:val="center"/>
          </w:tcPr>
          <w:p w:rsidR="005C2B8C" w:rsidRDefault="00C55B50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lastRenderedPageBreak/>
              <w:t>レポート</w:t>
            </w:r>
            <w:r w:rsidR="00F9490B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850" w:type="dxa"/>
            <w:vAlign w:val="center"/>
          </w:tcPr>
          <w:p w:rsidR="005C2B8C" w:rsidRPr="00CD622C" w:rsidRDefault="00F9490B" w:rsidP="005C2B8C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C2B8C" w:rsidRDefault="00174C2E" w:rsidP="005C2B8C">
            <w:pPr>
              <w:pStyle w:val="Bang"/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C55B50" w:rsidRPr="00CD622C" w:rsidTr="005C2B8C">
        <w:tc>
          <w:tcPr>
            <w:tcW w:w="1437" w:type="dxa"/>
            <w:vAlign w:val="center"/>
          </w:tcPr>
          <w:p w:rsidR="00C55B50" w:rsidRDefault="001E4856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lastRenderedPageBreak/>
              <w:t>実体関連図を作成する</w:t>
            </w:r>
          </w:p>
        </w:tc>
        <w:tc>
          <w:tcPr>
            <w:tcW w:w="2835" w:type="dxa"/>
            <w:vAlign w:val="center"/>
          </w:tcPr>
          <w:p w:rsidR="00C55B50" w:rsidRDefault="001955E4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 w:rsidR="00D25CDE">
              <w:rPr>
                <w:rFonts w:hint="eastAsia"/>
                <w:lang w:val="vi-VN" w:eastAsia="ja-JP"/>
              </w:rPr>
              <w:t>システムの実体</w:t>
            </w:r>
            <w:r w:rsidR="001C3C5A">
              <w:rPr>
                <w:rFonts w:hint="eastAsia"/>
                <w:lang w:val="vi-VN" w:eastAsia="ja-JP"/>
              </w:rPr>
              <w:t>の関連</w:t>
            </w:r>
            <w:r>
              <w:rPr>
                <w:rFonts w:hint="eastAsia"/>
                <w:lang w:val="vi-VN" w:eastAsia="ja-JP"/>
              </w:rPr>
              <w:t>を記述し、列記する</w:t>
            </w:r>
            <w:r w:rsidR="0032041E">
              <w:rPr>
                <w:rFonts w:hint="eastAsia"/>
                <w:lang w:val="vi-VN" w:eastAsia="ja-JP"/>
              </w:rPr>
              <w:t>。そして、データベース設計を援助する</w:t>
            </w:r>
          </w:p>
        </w:tc>
        <w:tc>
          <w:tcPr>
            <w:tcW w:w="1417" w:type="dxa"/>
            <w:vAlign w:val="center"/>
          </w:tcPr>
          <w:p w:rsidR="00C55B50" w:rsidRDefault="00D1491D" w:rsidP="00D1491D">
            <w:pPr>
              <w:pStyle w:val="Bang"/>
              <w:rPr>
                <w:lang w:val="vi-VN"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HuyTDH</w:t>
            </w:r>
            <w:proofErr w:type="spellEnd"/>
          </w:p>
        </w:tc>
        <w:tc>
          <w:tcPr>
            <w:tcW w:w="1418" w:type="dxa"/>
            <w:vAlign w:val="center"/>
          </w:tcPr>
          <w:p w:rsidR="00C55B50" w:rsidRDefault="00B96F07" w:rsidP="00D1491D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</w:t>
            </w:r>
            <w:r w:rsidR="00D1491D">
              <w:rPr>
                <w:rFonts w:hint="eastAsia"/>
                <w:lang w:val="vi-VN" w:eastAsia="ja-JP"/>
              </w:rPr>
              <w:t>３</w:t>
            </w:r>
          </w:p>
        </w:tc>
        <w:tc>
          <w:tcPr>
            <w:tcW w:w="850" w:type="dxa"/>
            <w:vAlign w:val="center"/>
          </w:tcPr>
          <w:p w:rsidR="00C55B50" w:rsidRDefault="00B96F07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C55B50" w:rsidRDefault="00174C2E" w:rsidP="005C2B8C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eastAsia="ja-JP"/>
              </w:rPr>
              <w:t>状態マシン図を作成する</w:t>
            </w:r>
          </w:p>
        </w:tc>
        <w:tc>
          <w:tcPr>
            <w:tcW w:w="2835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>
              <w:rPr>
                <w:rFonts w:hint="eastAsia"/>
                <w:lang w:eastAsia="ja-JP"/>
              </w:rPr>
              <w:t>送り状の状態を記述する</w:t>
            </w:r>
          </w:p>
        </w:tc>
        <w:tc>
          <w:tcPr>
            <w:tcW w:w="1417" w:type="dxa"/>
            <w:vAlign w:val="center"/>
          </w:tcPr>
          <w:p w:rsidR="00585530" w:rsidRDefault="00585530" w:rsidP="00585530">
            <w:pPr>
              <w:pStyle w:val="Bang"/>
              <w:rPr>
                <w:lang w:eastAsia="ja-JP"/>
              </w:rPr>
            </w:pPr>
            <w:proofErr w:type="spellStart"/>
            <w:r>
              <w:t>QuyenNV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アクティビティ図</w:t>
            </w:r>
          </w:p>
        </w:tc>
        <w:tc>
          <w:tcPr>
            <w:tcW w:w="2835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この図は</w:t>
            </w:r>
            <w:r>
              <w:rPr>
                <w:rFonts w:hint="eastAsia"/>
                <w:lang w:eastAsia="ja-JP"/>
              </w:rPr>
              <w:t>送り状を作成するアクティビティを記述する</w:t>
            </w:r>
          </w:p>
        </w:tc>
        <w:tc>
          <w:tcPr>
            <w:tcW w:w="1417" w:type="dxa"/>
            <w:vAlign w:val="center"/>
          </w:tcPr>
          <w:p w:rsidR="00585530" w:rsidRDefault="00585530" w:rsidP="00585530">
            <w:pPr>
              <w:pStyle w:val="Bang"/>
              <w:rPr>
                <w:lang w:eastAsia="ja-JP"/>
              </w:rPr>
            </w:pPr>
            <w:proofErr w:type="spellStart"/>
            <w:r>
              <w:t>HoangNK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585530" w:rsidRPr="00CD622C" w:rsidTr="005C2B8C">
        <w:tc>
          <w:tcPr>
            <w:tcW w:w="1437" w:type="dxa"/>
            <w:vAlign w:val="center"/>
          </w:tcPr>
          <w:p w:rsidR="00585530" w:rsidRDefault="00585530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ソースコードの</w:t>
            </w:r>
            <w:r w:rsidRPr="00585530">
              <w:rPr>
                <w:rFonts w:hint="eastAsia"/>
                <w:lang w:val="vi-VN" w:eastAsia="ja-JP"/>
              </w:rPr>
              <w:t>フォルダ構造</w:t>
            </w:r>
            <w:r>
              <w:rPr>
                <w:rFonts w:hint="eastAsia"/>
                <w:lang w:val="vi-VN" w:eastAsia="ja-JP"/>
              </w:rPr>
              <w:t>を設計し、作成する</w:t>
            </w:r>
          </w:p>
        </w:tc>
        <w:tc>
          <w:tcPr>
            <w:tcW w:w="2835" w:type="dxa"/>
            <w:vAlign w:val="center"/>
          </w:tcPr>
          <w:p w:rsidR="00585530" w:rsidRDefault="00161ECA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ソースコードの</w:t>
            </w:r>
            <w:r w:rsidRPr="00585530">
              <w:rPr>
                <w:rFonts w:hint="eastAsia"/>
                <w:lang w:val="vi-VN" w:eastAsia="ja-JP"/>
              </w:rPr>
              <w:t>フォルダ構造</w:t>
            </w:r>
            <w:r>
              <w:rPr>
                <w:rFonts w:hint="eastAsia"/>
                <w:lang w:val="vi-VN" w:eastAsia="ja-JP"/>
              </w:rPr>
              <w:t>を設計し、</w:t>
            </w:r>
            <w:r w:rsidR="00933862">
              <w:rPr>
                <w:rFonts w:hint="eastAsia"/>
                <w:lang w:val="vi-VN" w:eastAsia="ja-JP"/>
              </w:rPr>
              <w:t>開設</w:t>
            </w:r>
            <w:r>
              <w:rPr>
                <w:rFonts w:hint="eastAsia"/>
                <w:lang w:val="vi-VN" w:eastAsia="ja-JP"/>
              </w:rPr>
              <w:t>する。これは：</w:t>
            </w:r>
          </w:p>
          <w:p w:rsidR="00161ECA" w:rsidRDefault="00161ECA" w:rsidP="00161ECA">
            <w:pPr>
              <w:pStyle w:val="Bang"/>
              <w:ind w:firstLine="180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－ウェーブサーバー</w:t>
            </w:r>
          </w:p>
          <w:p w:rsidR="00161ECA" w:rsidRDefault="00161ECA" w:rsidP="00161ECA">
            <w:pPr>
              <w:pStyle w:val="Bang"/>
              <w:ind w:firstLine="180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</w:t>
            </w:r>
            <w:r w:rsidR="00A36FD3">
              <w:rPr>
                <w:rFonts w:hint="eastAsia"/>
                <w:lang w:val="vi-VN" w:eastAsia="ja-JP"/>
              </w:rPr>
              <w:t>ウェーブアプリケーション</w:t>
            </w:r>
          </w:p>
          <w:p w:rsidR="00821FB7" w:rsidRPr="00161ECA" w:rsidRDefault="00821FB7" w:rsidP="00161ECA">
            <w:pPr>
              <w:pStyle w:val="Bang"/>
              <w:ind w:firstLine="180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－モービルアプリケーション</w:t>
            </w:r>
          </w:p>
        </w:tc>
        <w:tc>
          <w:tcPr>
            <w:tcW w:w="1417" w:type="dxa"/>
            <w:vAlign w:val="center"/>
          </w:tcPr>
          <w:p w:rsidR="00174C2E" w:rsidRDefault="00174C2E" w:rsidP="00174C2E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585530" w:rsidRDefault="00174C2E" w:rsidP="00174C2E">
            <w:pPr>
              <w:pStyle w:val="Bang"/>
              <w:rPr>
                <w:lang w:eastAsia="ja-JP"/>
              </w:rPr>
            </w:pPr>
            <w:proofErr w:type="spellStart"/>
            <w:r>
              <w:t>HuyTDH</w:t>
            </w:r>
            <w:proofErr w:type="spellEnd"/>
          </w:p>
        </w:tc>
        <w:tc>
          <w:tcPr>
            <w:tcW w:w="1418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レポート４</w:t>
            </w:r>
          </w:p>
        </w:tc>
        <w:tc>
          <w:tcPr>
            <w:tcW w:w="850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585530" w:rsidRDefault="00174C2E" w:rsidP="00585530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DF32D6" w:rsidRPr="00CD622C" w:rsidTr="005C2B8C">
        <w:tc>
          <w:tcPr>
            <w:tcW w:w="1437" w:type="dxa"/>
            <w:vAlign w:val="center"/>
          </w:tcPr>
          <w:p w:rsidR="00DF32D6" w:rsidRDefault="00DF32D6" w:rsidP="00DF32D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データベースを設計し、開設する</w:t>
            </w:r>
          </w:p>
        </w:tc>
        <w:tc>
          <w:tcPr>
            <w:tcW w:w="2835" w:type="dxa"/>
            <w:vAlign w:val="center"/>
          </w:tcPr>
          <w:p w:rsidR="00DF32D6" w:rsidRDefault="00DF32D6" w:rsidP="00DF32D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実体関連図どおり初めのデータベースを設計する</w:t>
            </w:r>
          </w:p>
        </w:tc>
        <w:tc>
          <w:tcPr>
            <w:tcW w:w="1417" w:type="dxa"/>
            <w:vAlign w:val="center"/>
          </w:tcPr>
          <w:p w:rsidR="00DF32D6" w:rsidRDefault="00DF32D6" w:rsidP="00DF32D6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DF32D6" w:rsidRDefault="00DF32D6" w:rsidP="00DF32D6">
            <w:pPr>
              <w:pStyle w:val="Bang"/>
            </w:pPr>
            <w:proofErr w:type="spellStart"/>
            <w:r>
              <w:t>HuyTDH</w:t>
            </w:r>
            <w:proofErr w:type="spellEnd"/>
            <w:r>
              <w:t>,</w:t>
            </w:r>
          </w:p>
          <w:p w:rsidR="00DF32D6" w:rsidRPr="00BD39CE" w:rsidRDefault="00DF32D6" w:rsidP="00DF32D6">
            <w:pPr>
              <w:pStyle w:val="Bang"/>
              <w:rPr>
                <w:lang w:val="vi-VN" w:eastAsia="ja-JP"/>
              </w:rPr>
            </w:pPr>
            <w:proofErr w:type="spellStart"/>
            <w:r>
              <w:t>HoangNK</w:t>
            </w:r>
            <w:proofErr w:type="spellEnd"/>
          </w:p>
        </w:tc>
        <w:tc>
          <w:tcPr>
            <w:tcW w:w="1418" w:type="dxa"/>
            <w:vAlign w:val="center"/>
          </w:tcPr>
          <w:p w:rsidR="00DF32D6" w:rsidRDefault="00DF32D6" w:rsidP="00DF32D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レポート４</w:t>
            </w:r>
          </w:p>
        </w:tc>
        <w:tc>
          <w:tcPr>
            <w:tcW w:w="850" w:type="dxa"/>
            <w:vAlign w:val="center"/>
          </w:tcPr>
          <w:p w:rsidR="00DF32D6" w:rsidRDefault="00DF32D6" w:rsidP="00DF32D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DF32D6" w:rsidRDefault="00DF32D6" w:rsidP="00DF32D6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  <w:tr w:rsidR="006351C7" w:rsidRPr="00CD622C" w:rsidTr="005C2B8C">
        <w:tc>
          <w:tcPr>
            <w:tcW w:w="1437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 w:rsidRPr="00DF32D6">
              <w:rPr>
                <w:rFonts w:hint="eastAsia"/>
                <w:lang w:val="vi-VN" w:eastAsia="ja-JP"/>
              </w:rPr>
              <w:t>モックアップ</w:t>
            </w:r>
            <w:r>
              <w:rPr>
                <w:rFonts w:hint="eastAsia"/>
                <w:lang w:val="vi-VN" w:eastAsia="ja-JP"/>
              </w:rPr>
              <w:t>を設計する</w:t>
            </w:r>
          </w:p>
        </w:tc>
        <w:tc>
          <w:tcPr>
            <w:tcW w:w="2835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仕様書どおりシステムの画面を設計する</w:t>
            </w:r>
          </w:p>
        </w:tc>
        <w:tc>
          <w:tcPr>
            <w:tcW w:w="1417" w:type="dxa"/>
            <w:vAlign w:val="center"/>
          </w:tcPr>
          <w:p w:rsidR="006351C7" w:rsidRDefault="006351C7" w:rsidP="006351C7">
            <w:pPr>
              <w:pStyle w:val="Bang"/>
            </w:pPr>
            <w:proofErr w:type="spellStart"/>
            <w:r>
              <w:t>KhanhKC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HoangNK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HuyTDH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HoangLVQ</w:t>
            </w:r>
            <w:proofErr w:type="spellEnd"/>
            <w:r>
              <w:t>,</w:t>
            </w:r>
          </w:p>
          <w:p w:rsidR="006351C7" w:rsidRDefault="006351C7" w:rsidP="006351C7">
            <w:pPr>
              <w:pStyle w:val="Bang"/>
            </w:pPr>
            <w:proofErr w:type="spellStart"/>
            <w:r>
              <w:t>QuyenNV</w:t>
            </w:r>
            <w:proofErr w:type="spellEnd"/>
          </w:p>
        </w:tc>
        <w:tc>
          <w:tcPr>
            <w:tcW w:w="1418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レポート３</w:t>
            </w:r>
          </w:p>
        </w:tc>
        <w:tc>
          <w:tcPr>
            <w:tcW w:w="850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完成</w:t>
            </w:r>
          </w:p>
        </w:tc>
        <w:tc>
          <w:tcPr>
            <w:tcW w:w="1403" w:type="dxa"/>
            <w:vAlign w:val="center"/>
          </w:tcPr>
          <w:p w:rsidR="006351C7" w:rsidRDefault="006351C7" w:rsidP="006351C7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有り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次期</w:t>
      </w:r>
      <w:r>
        <w:rPr>
          <w:rFonts w:hint="eastAsia"/>
          <w:lang w:eastAsia="ja-JP"/>
        </w:rPr>
        <w:t>の</w:t>
      </w:r>
      <w:r w:rsidRPr="00CD622C">
        <w:rPr>
          <w:rFonts w:hint="eastAsia"/>
          <w:lang w:val="vi-VN" w:eastAsia="ja-JP"/>
        </w:rPr>
        <w:t>予定</w:t>
      </w:r>
      <w:r>
        <w:rPr>
          <w:rFonts w:hint="eastAsia"/>
          <w:lang w:eastAsia="ja-JP"/>
        </w:rPr>
        <w:t>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:rsidRPr="00CD622C">
        <w:tc>
          <w:tcPr>
            <w:tcW w:w="279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Pr="00CD622C" w:rsidRDefault="00217F45">
            <w:pPr>
              <w:pStyle w:val="headingbang"/>
              <w:rPr>
                <w:lang w:val="vi-VN"/>
              </w:rPr>
            </w:pPr>
            <w:r w:rsidRPr="00CD622C">
              <w:rPr>
                <w:rFonts w:hint="eastAsia"/>
                <w:lang w:val="vi-VN" w:eastAsia="ja-JP"/>
              </w:rPr>
              <w:t>終了予定日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Pr="00CD622C" w:rsidRDefault="00E86E85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システム</w:t>
            </w:r>
            <w:r w:rsidR="004712BF" w:rsidRPr="00476F68">
              <w:rPr>
                <w:rFonts w:hint="eastAsia"/>
                <w:lang w:val="vi-VN" w:eastAsia="ja-JP"/>
              </w:rPr>
              <w:t>アーキテクチャ設計書</w:t>
            </w:r>
            <w:r w:rsidR="004712BF">
              <w:rPr>
                <w:rFonts w:hint="eastAsia"/>
                <w:lang w:val="vi-VN" w:eastAsia="ja-JP"/>
              </w:rPr>
              <w:t>を作成する</w:t>
            </w:r>
          </w:p>
        </w:tc>
        <w:tc>
          <w:tcPr>
            <w:tcW w:w="3870" w:type="dxa"/>
            <w:vAlign w:val="center"/>
          </w:tcPr>
          <w:p w:rsidR="004712BF" w:rsidRPr="00CD622C" w:rsidRDefault="00E86E85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システム</w:t>
            </w:r>
            <w:r w:rsidR="004712BF" w:rsidRPr="00476F68">
              <w:rPr>
                <w:rFonts w:hint="eastAsia"/>
                <w:lang w:val="vi-VN" w:eastAsia="ja-JP"/>
              </w:rPr>
              <w:t>アーキテクチャ設計書</w:t>
            </w:r>
          </w:p>
        </w:tc>
        <w:tc>
          <w:tcPr>
            <w:tcW w:w="2700" w:type="dxa"/>
            <w:vAlign w:val="center"/>
          </w:tcPr>
          <w:p w:rsidR="004712BF" w:rsidRPr="00CD622C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議事録４</w:t>
            </w:r>
          </w:p>
        </w:tc>
        <w:tc>
          <w:tcPr>
            <w:tcW w:w="3870" w:type="dxa"/>
            <w:vAlign w:val="center"/>
          </w:tcPr>
          <w:p w:rsidR="004712BF" w:rsidRDefault="004712BF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監督者にタスクを報告する</w:t>
            </w:r>
          </w:p>
        </w:tc>
        <w:tc>
          <w:tcPr>
            <w:tcW w:w="270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  <w:tr w:rsidR="004712BF" w:rsidRPr="00CD622C">
        <w:tc>
          <w:tcPr>
            <w:tcW w:w="2790" w:type="dxa"/>
            <w:vAlign w:val="center"/>
          </w:tcPr>
          <w:p w:rsidR="004712BF" w:rsidRDefault="004712BF" w:rsidP="004712BF">
            <w:pPr>
              <w:pStyle w:val="Bang"/>
              <w:rPr>
                <w:lang w:val="vi-VN" w:eastAsia="ja-JP"/>
              </w:rPr>
            </w:pPr>
            <w:r>
              <w:rPr>
                <w:rFonts w:hint="eastAsia"/>
                <w:lang w:val="vi-VN" w:eastAsia="ja-JP"/>
              </w:rPr>
              <w:t>進捗レポート４を作成する</w:t>
            </w:r>
          </w:p>
        </w:tc>
        <w:tc>
          <w:tcPr>
            <w:tcW w:w="387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val="vi-VN" w:eastAsia="ja-JP"/>
              </w:rPr>
              <w:t>進捗レポート４</w:t>
            </w:r>
          </w:p>
        </w:tc>
        <w:tc>
          <w:tcPr>
            <w:tcW w:w="2700" w:type="dxa"/>
            <w:vAlign w:val="center"/>
          </w:tcPr>
          <w:p w:rsidR="004712BF" w:rsidRDefault="004712BF" w:rsidP="004712B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08/11/2015</w:t>
            </w:r>
          </w:p>
        </w:tc>
      </w:tr>
    </w:tbl>
    <w:p w:rsidR="004B3D68" w:rsidRPr="00CD622C" w:rsidRDefault="00217F45">
      <w:pPr>
        <w:pStyle w:val="Heading1"/>
        <w:rPr>
          <w:lang w:val="vi-VN"/>
        </w:rPr>
      </w:pPr>
      <w:r w:rsidRPr="00CD622C">
        <w:rPr>
          <w:rFonts w:hint="eastAsia"/>
          <w:lang w:val="vi-VN" w:eastAsia="ja-JP"/>
        </w:rPr>
        <w:t>問題、提案</w:t>
      </w:r>
    </w:p>
    <w:p w:rsidR="004B3D68" w:rsidRPr="00CD622C" w:rsidRDefault="004B3D68">
      <w:pPr>
        <w:rPr>
          <w:lang w:val="vi-VN"/>
        </w:rPr>
      </w:pPr>
    </w:p>
    <w:p w:rsidR="004B3D68" w:rsidRPr="00CD622C" w:rsidRDefault="004B3D68">
      <w:pPr>
        <w:pStyle w:val="Content"/>
        <w:ind w:left="0"/>
        <w:rPr>
          <w:lang w:val="vi-VN"/>
        </w:rPr>
      </w:pPr>
      <w:r w:rsidRPr="00CD622C">
        <w:rPr>
          <w:lang w:val="vi-VN"/>
        </w:rPr>
        <w:tab/>
      </w:r>
      <w:r w:rsidRPr="00CD622C">
        <w:rPr>
          <w:lang w:val="vi-VN"/>
        </w:rPr>
        <w:tab/>
      </w:r>
      <w:r w:rsidRPr="00CD622C">
        <w:rPr>
          <w:lang w:val="vi-VN"/>
        </w:rPr>
        <w:tab/>
      </w:r>
    </w:p>
    <w:p w:rsidR="004B3D68" w:rsidRPr="00CD622C" w:rsidRDefault="004B3D68">
      <w:pPr>
        <w:pStyle w:val="Content"/>
        <w:ind w:left="0"/>
        <w:rPr>
          <w:lang w:val="vi-VN"/>
        </w:rPr>
      </w:pPr>
    </w:p>
    <w:p w:rsidR="004B3D68" w:rsidRDefault="00217F45">
      <w:pPr>
        <w:pStyle w:val="Content"/>
        <w:ind w:left="0" w:right="1410"/>
        <w:jc w:val="right"/>
        <w:rPr>
          <w:b/>
          <w:i/>
          <w:lang w:val="vi-VN" w:eastAsia="ja-JP"/>
        </w:rPr>
      </w:pPr>
      <w:r w:rsidRPr="00CD622C">
        <w:rPr>
          <w:rFonts w:hint="eastAsia"/>
          <w:b/>
          <w:i/>
          <w:lang w:val="vi-VN" w:eastAsia="ja-JP"/>
        </w:rPr>
        <w:t>作成者</w:t>
      </w:r>
    </w:p>
    <w:p w:rsidR="005C2B8C" w:rsidRPr="00CD622C" w:rsidRDefault="005C2B8C">
      <w:pPr>
        <w:pStyle w:val="Content"/>
        <w:ind w:left="0" w:right="1410"/>
        <w:jc w:val="right"/>
        <w:rPr>
          <w:b/>
          <w:i/>
          <w:lang w:val="vi-VN"/>
        </w:rPr>
      </w:pPr>
      <w:r>
        <w:rPr>
          <w:rFonts w:hint="eastAsia"/>
          <w:b/>
          <w:i/>
          <w:lang w:val="vi-VN" w:eastAsia="ja-JP"/>
        </w:rPr>
        <w:t>LE VAN QUY HOANG</w:t>
      </w:r>
    </w:p>
    <w:p w:rsidR="004B3D68" w:rsidRPr="00CD622C" w:rsidRDefault="004B3D68">
      <w:pPr>
        <w:rPr>
          <w:lang w:val="vi-VN"/>
        </w:rPr>
      </w:pPr>
    </w:p>
    <w:sectPr w:rsidR="004B3D68" w:rsidRPr="00CD622C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69" w:rsidRDefault="007A3069">
      <w:r>
        <w:separator/>
      </w:r>
    </w:p>
  </w:endnote>
  <w:endnote w:type="continuationSeparator" w:id="0">
    <w:p w:rsidR="007A3069" w:rsidRDefault="007A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6C7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6C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69" w:rsidRDefault="007A3069">
      <w:r>
        <w:separator/>
      </w:r>
    </w:p>
  </w:footnote>
  <w:footnote w:type="continuationSeparator" w:id="0">
    <w:p w:rsidR="007A3069" w:rsidRDefault="007A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12D0274"/>
    <w:multiLevelType w:val="hybridMultilevel"/>
    <w:tmpl w:val="6C707A64"/>
    <w:lvl w:ilvl="0" w:tplc="6F7E9CB6">
      <w:start w:val="204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96"/>
    <w:rsid w:val="0000617E"/>
    <w:rsid w:val="0003092D"/>
    <w:rsid w:val="00042655"/>
    <w:rsid w:val="00051E03"/>
    <w:rsid w:val="0005653E"/>
    <w:rsid w:val="000812DF"/>
    <w:rsid w:val="00085BFE"/>
    <w:rsid w:val="00094C67"/>
    <w:rsid w:val="000A17B3"/>
    <w:rsid w:val="000B06B3"/>
    <w:rsid w:val="00143675"/>
    <w:rsid w:val="00161ECA"/>
    <w:rsid w:val="00165A3B"/>
    <w:rsid w:val="00174C2E"/>
    <w:rsid w:val="00176BAD"/>
    <w:rsid w:val="00180D9D"/>
    <w:rsid w:val="001914B7"/>
    <w:rsid w:val="001955E4"/>
    <w:rsid w:val="001A2482"/>
    <w:rsid w:val="001C3C5A"/>
    <w:rsid w:val="001E3709"/>
    <w:rsid w:val="001E4856"/>
    <w:rsid w:val="002100BC"/>
    <w:rsid w:val="00211F08"/>
    <w:rsid w:val="00216505"/>
    <w:rsid w:val="00217F45"/>
    <w:rsid w:val="00231B21"/>
    <w:rsid w:val="00250BCA"/>
    <w:rsid w:val="00257A70"/>
    <w:rsid w:val="002823FD"/>
    <w:rsid w:val="00285F3C"/>
    <w:rsid w:val="00291764"/>
    <w:rsid w:val="002A503B"/>
    <w:rsid w:val="002B56A7"/>
    <w:rsid w:val="002C643D"/>
    <w:rsid w:val="0030665A"/>
    <w:rsid w:val="0032041E"/>
    <w:rsid w:val="003323D4"/>
    <w:rsid w:val="00371DD8"/>
    <w:rsid w:val="003840BC"/>
    <w:rsid w:val="0038504F"/>
    <w:rsid w:val="00396C2A"/>
    <w:rsid w:val="003A3584"/>
    <w:rsid w:val="003B50ED"/>
    <w:rsid w:val="003C5D2E"/>
    <w:rsid w:val="003D1051"/>
    <w:rsid w:val="003E62E8"/>
    <w:rsid w:val="003F04B0"/>
    <w:rsid w:val="00406A79"/>
    <w:rsid w:val="00415F1E"/>
    <w:rsid w:val="00425DC0"/>
    <w:rsid w:val="00427CFF"/>
    <w:rsid w:val="00431552"/>
    <w:rsid w:val="00446C04"/>
    <w:rsid w:val="00451547"/>
    <w:rsid w:val="00460B5D"/>
    <w:rsid w:val="004712BF"/>
    <w:rsid w:val="00476F68"/>
    <w:rsid w:val="004851C4"/>
    <w:rsid w:val="004A4218"/>
    <w:rsid w:val="004A5245"/>
    <w:rsid w:val="004B0FF2"/>
    <w:rsid w:val="004B3D68"/>
    <w:rsid w:val="004B70A4"/>
    <w:rsid w:val="004D6645"/>
    <w:rsid w:val="00503B66"/>
    <w:rsid w:val="00510C39"/>
    <w:rsid w:val="00542E19"/>
    <w:rsid w:val="00554AD7"/>
    <w:rsid w:val="00555F91"/>
    <w:rsid w:val="005610E8"/>
    <w:rsid w:val="00585328"/>
    <w:rsid w:val="00585530"/>
    <w:rsid w:val="0059001F"/>
    <w:rsid w:val="005A4A75"/>
    <w:rsid w:val="005C2B8C"/>
    <w:rsid w:val="005C6C7A"/>
    <w:rsid w:val="005D52BE"/>
    <w:rsid w:val="005E29AA"/>
    <w:rsid w:val="0062255D"/>
    <w:rsid w:val="006351C7"/>
    <w:rsid w:val="00652396"/>
    <w:rsid w:val="00670AA0"/>
    <w:rsid w:val="006776A5"/>
    <w:rsid w:val="006A0499"/>
    <w:rsid w:val="006A545C"/>
    <w:rsid w:val="006B53B7"/>
    <w:rsid w:val="006D3AB6"/>
    <w:rsid w:val="006F6A67"/>
    <w:rsid w:val="00714C9F"/>
    <w:rsid w:val="0073798B"/>
    <w:rsid w:val="00752996"/>
    <w:rsid w:val="007664A8"/>
    <w:rsid w:val="007A3069"/>
    <w:rsid w:val="007E531A"/>
    <w:rsid w:val="007F4CAD"/>
    <w:rsid w:val="00805E99"/>
    <w:rsid w:val="00812A92"/>
    <w:rsid w:val="00821FB7"/>
    <w:rsid w:val="0082287F"/>
    <w:rsid w:val="008322E0"/>
    <w:rsid w:val="008667BD"/>
    <w:rsid w:val="008B3722"/>
    <w:rsid w:val="0090345D"/>
    <w:rsid w:val="00915507"/>
    <w:rsid w:val="00916874"/>
    <w:rsid w:val="00933862"/>
    <w:rsid w:val="009729D3"/>
    <w:rsid w:val="00990DE8"/>
    <w:rsid w:val="009A7187"/>
    <w:rsid w:val="009B4BE7"/>
    <w:rsid w:val="009C5B33"/>
    <w:rsid w:val="009D2235"/>
    <w:rsid w:val="009E2E17"/>
    <w:rsid w:val="009E71B0"/>
    <w:rsid w:val="009F7CEF"/>
    <w:rsid w:val="00A36FD3"/>
    <w:rsid w:val="00A7285E"/>
    <w:rsid w:val="00AD721A"/>
    <w:rsid w:val="00B3163F"/>
    <w:rsid w:val="00B51E2A"/>
    <w:rsid w:val="00B55BCC"/>
    <w:rsid w:val="00B645B3"/>
    <w:rsid w:val="00B85002"/>
    <w:rsid w:val="00B95BBA"/>
    <w:rsid w:val="00B96F07"/>
    <w:rsid w:val="00BB1E8B"/>
    <w:rsid w:val="00BD314E"/>
    <w:rsid w:val="00BD39CE"/>
    <w:rsid w:val="00C04DC6"/>
    <w:rsid w:val="00C223AF"/>
    <w:rsid w:val="00C55B50"/>
    <w:rsid w:val="00C71AE3"/>
    <w:rsid w:val="00C82AA7"/>
    <w:rsid w:val="00CC47DD"/>
    <w:rsid w:val="00CD622C"/>
    <w:rsid w:val="00D02F7F"/>
    <w:rsid w:val="00D13896"/>
    <w:rsid w:val="00D1491D"/>
    <w:rsid w:val="00D25CDE"/>
    <w:rsid w:val="00D357D6"/>
    <w:rsid w:val="00DA4DB8"/>
    <w:rsid w:val="00DE2308"/>
    <w:rsid w:val="00DF32D6"/>
    <w:rsid w:val="00DF7C22"/>
    <w:rsid w:val="00E0475D"/>
    <w:rsid w:val="00E07B15"/>
    <w:rsid w:val="00E214EE"/>
    <w:rsid w:val="00E86E85"/>
    <w:rsid w:val="00EB1582"/>
    <w:rsid w:val="00EB4AA0"/>
    <w:rsid w:val="00EE0C06"/>
    <w:rsid w:val="00EE52E8"/>
    <w:rsid w:val="00F277DE"/>
    <w:rsid w:val="00F5276D"/>
    <w:rsid w:val="00F557FE"/>
    <w:rsid w:val="00F60018"/>
    <w:rsid w:val="00F77CDA"/>
    <w:rsid w:val="00F9490B"/>
    <w:rsid w:val="00FA6192"/>
    <w:rsid w:val="00FA6F52"/>
    <w:rsid w:val="00FB7370"/>
    <w:rsid w:val="00FC62CB"/>
    <w:rsid w:val="00FD37B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63BD30-6185-4E27-B982-EA89D3A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Desktop\Capstone%20Project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350</TotalTime>
  <Pages>2</Pages>
  <Words>687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Family</dc:creator>
  <cp:keywords/>
  <dc:description>Newly issue</dc:description>
  <cp:lastModifiedBy>hoanglvq</cp:lastModifiedBy>
  <cp:revision>45</cp:revision>
  <cp:lastPrinted>2015-10-04T20:23:00Z</cp:lastPrinted>
  <dcterms:created xsi:type="dcterms:W3CDTF">2015-09-20T19:12:00Z</dcterms:created>
  <dcterms:modified xsi:type="dcterms:W3CDTF">2015-10-05T01:35:00Z</dcterms:modified>
  <cp:category>Report, template</cp:category>
</cp:coreProperties>
</file>