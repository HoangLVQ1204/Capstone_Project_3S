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23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 w14:paraId="670E26BA" w14:textId="77777777" w:rsidTr="00F6001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14:paraId="0115695D" w14:textId="77777777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14:paraId="499E927F" w14:textId="77777777" w:rsidR="004B3D68" w:rsidRDefault="003D1051" w:rsidP="008B421E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59001F">
                    <w:rPr>
                      <w:b/>
                      <w:noProof/>
                    </w:rPr>
                    <w:drawing>
                      <wp:inline distT="0" distB="0" distL="0" distR="0" wp14:anchorId="3C5BE551" wp14:editId="2C792C51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14:paraId="6366FD6F" w14:textId="77777777" w:rsidR="004B3D68" w:rsidRDefault="00787CD4" w:rsidP="008B421E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 xml:space="preserve">Project progress report </w:t>
                  </w:r>
                  <w:r w:rsidR="00A12D0E">
                    <w:rPr>
                      <w:lang w:eastAsia="ja-JP"/>
                    </w:rPr>
                    <w:t>3</w:t>
                  </w:r>
                </w:p>
              </w:tc>
            </w:tr>
          </w:tbl>
          <w:p w14:paraId="2D77C6B0" w14:textId="77777777" w:rsidR="004B3D68" w:rsidRDefault="004B3D68" w:rsidP="008B421E">
            <w:pPr>
              <w:pStyle w:val="HeaderTitle"/>
              <w:rPr>
                <w:lang w:eastAsia="ja-JP"/>
              </w:rPr>
            </w:pPr>
          </w:p>
        </w:tc>
      </w:tr>
      <w:tr w:rsidR="004B3D68" w14:paraId="7D223E95" w14:textId="77777777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24F09C47" w14:textId="77777777" w:rsidR="004B3D68" w:rsidRDefault="00787CD4" w:rsidP="008B421E">
            <w:pPr>
              <w:pStyle w:val="HeadingLv1"/>
            </w:pPr>
            <w:r>
              <w:rPr>
                <w:lang w:eastAsia="ja-JP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14:paraId="3DA824C3" w14:textId="77777777"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 w:eastAsia="ja-JP"/>
              </w:rPr>
              <w:t>Super Shipper Shipper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769725ED" w14:textId="77777777" w:rsidR="004B3D68" w:rsidRDefault="00787CD4" w:rsidP="008B421E">
            <w:pPr>
              <w:pStyle w:val="HeadingLv1"/>
            </w:pPr>
            <w:r>
              <w:rPr>
                <w:lang w:eastAsia="ja-JP"/>
              </w:rPr>
              <w:t>Project cod</w:t>
            </w:r>
            <w:bookmarkStart w:id="0" w:name="_GoBack"/>
            <w:bookmarkEnd w:id="0"/>
            <w:r>
              <w:rPr>
                <w:lang w:eastAsia="ja-JP"/>
              </w:rPr>
              <w:t>e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14:paraId="1F96F42E" w14:textId="77777777"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3S</w:t>
            </w:r>
          </w:p>
        </w:tc>
      </w:tr>
      <w:tr w:rsidR="004B3D68" w14:paraId="0647AA99" w14:textId="77777777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25C7CAF9" w14:textId="77777777" w:rsidR="004B3D68" w:rsidRDefault="00787CD4" w:rsidP="008B421E">
            <w:pPr>
              <w:pStyle w:val="HeadingLv1"/>
            </w:pPr>
            <w:r>
              <w:rPr>
                <w:lang w:eastAsia="ja-JP"/>
              </w:rPr>
              <w:t>Creator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14:paraId="7CC27B36" w14:textId="77777777"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4BFDAEC4" w14:textId="77777777" w:rsidR="004B3D68" w:rsidRDefault="00787CD4" w:rsidP="008B421E">
            <w:pPr>
              <w:pStyle w:val="HeadingLv1"/>
            </w:pPr>
            <w:r>
              <w:rPr>
                <w:lang w:eastAsia="ja-JP"/>
              </w:rPr>
              <w:t>Project Manager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14:paraId="5E26819F" w14:textId="77777777"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</w:tc>
      </w:tr>
      <w:tr w:rsidR="00F60018" w14:paraId="48A0D67F" w14:textId="77777777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06687066" w14:textId="77777777" w:rsidR="00F60018" w:rsidRDefault="00787CD4" w:rsidP="008B421E">
            <w:pPr>
              <w:pStyle w:val="HeadingLv1"/>
            </w:pPr>
            <w:r>
              <w:rPr>
                <w:lang w:eastAsia="ja-JP"/>
              </w:rPr>
              <w:t>Deliver date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14:paraId="6FACB119" w14:textId="77777777" w:rsidR="00F60018" w:rsidRPr="00652396" w:rsidRDefault="00A12D0E" w:rsidP="008B421E">
            <w:pPr>
              <w:pStyle w:val="Bang"/>
              <w:rPr>
                <w:lang w:val="vi-VN"/>
              </w:rPr>
            </w:pPr>
            <w:r>
              <w:t>04</w:t>
            </w:r>
            <w:r>
              <w:rPr>
                <w:lang w:val="vi-VN"/>
              </w:rPr>
              <w:t>/10</w:t>
            </w:r>
            <w:r w:rsidR="00F60018">
              <w:rPr>
                <w:lang w:val="vi-VN"/>
              </w:rPr>
              <w:t>/2015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4F130730" w14:textId="77777777" w:rsidR="00F60018" w:rsidRDefault="00787CD4" w:rsidP="008B421E">
            <w:pPr>
              <w:pStyle w:val="HeadingLv1"/>
            </w:pPr>
            <w:r>
              <w:rPr>
                <w:lang w:eastAsia="ja-JP"/>
              </w:rPr>
              <w:t>Receiver</w:t>
            </w:r>
          </w:p>
        </w:tc>
        <w:tc>
          <w:tcPr>
            <w:tcW w:w="2787" w:type="dxa"/>
            <w:vMerge w:val="restart"/>
            <w:tcBorders>
              <w:top w:val="single" w:sz="6" w:space="0" w:color="993300"/>
              <w:left w:val="single" w:sz="6" w:space="0" w:color="993300"/>
              <w:right w:val="single" w:sz="12" w:space="0" w:color="993300"/>
            </w:tcBorders>
            <w:vAlign w:val="center"/>
          </w:tcPr>
          <w:p w14:paraId="2807A710" w14:textId="77777777" w:rsidR="00F60018" w:rsidRPr="00652396" w:rsidRDefault="00F60018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Mr. Tran Binh Duong</w:t>
            </w:r>
          </w:p>
        </w:tc>
      </w:tr>
      <w:tr w:rsidR="00F60018" w14:paraId="17B587C8" w14:textId="77777777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5D519D21" w14:textId="77777777" w:rsidR="00F60018" w:rsidRDefault="00787CD4" w:rsidP="008B421E">
            <w:pPr>
              <w:pStyle w:val="HeadingLv1"/>
            </w:pPr>
            <w:r>
              <w:rPr>
                <w:lang w:eastAsia="ja-JP"/>
              </w:rPr>
              <w:t>Report period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14:paraId="1F05D069" w14:textId="77777777" w:rsidR="00F60018" w:rsidRPr="00652396" w:rsidRDefault="00A12D0E" w:rsidP="008B421E">
            <w:pPr>
              <w:pStyle w:val="Bang"/>
              <w:rPr>
                <w:lang w:val="vi-VN"/>
              </w:rPr>
            </w:pPr>
            <w:r>
              <w:t>21</w:t>
            </w:r>
            <w:r w:rsidR="00041A0F">
              <w:rPr>
                <w:lang w:val="vi-VN"/>
              </w:rPr>
              <w:t xml:space="preserve">/09/2015 – </w:t>
            </w:r>
            <w:r>
              <w:t>04</w:t>
            </w:r>
            <w:r>
              <w:rPr>
                <w:lang w:val="vi-VN"/>
              </w:rPr>
              <w:t>/10</w:t>
            </w:r>
            <w:r w:rsidR="00F60018">
              <w:rPr>
                <w:lang w:val="vi-VN"/>
              </w:rPr>
              <w:t>/2015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3D190251" w14:textId="77777777" w:rsidR="00F60018" w:rsidRDefault="00F60018" w:rsidP="008B421E">
            <w:pPr>
              <w:pStyle w:val="HeadingLv1"/>
            </w:pPr>
          </w:p>
        </w:tc>
        <w:tc>
          <w:tcPr>
            <w:tcW w:w="2787" w:type="dxa"/>
            <w:vMerge/>
            <w:tcBorders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14:paraId="037AC3C8" w14:textId="77777777" w:rsidR="00F60018" w:rsidRDefault="00F60018" w:rsidP="008B421E">
            <w:pPr>
              <w:pStyle w:val="Bang"/>
            </w:pPr>
          </w:p>
        </w:tc>
      </w:tr>
    </w:tbl>
    <w:p w14:paraId="2A26B902" w14:textId="77777777" w:rsidR="004B3D68" w:rsidRDefault="00787CD4" w:rsidP="008B421E">
      <w:pPr>
        <w:pStyle w:val="Heading1"/>
      </w:pPr>
      <w:r>
        <w:rPr>
          <w:lang w:eastAsia="ja-JP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14:paraId="689387AE" w14:textId="77777777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14:paraId="2A9441CB" w14:textId="77777777" w:rsidR="004B3D68" w:rsidRDefault="00787CD4" w:rsidP="008B421E">
            <w:pPr>
              <w:pStyle w:val="headingbang"/>
              <w:rPr>
                <w:lang w:eastAsia="ja-JP"/>
              </w:rPr>
            </w:pPr>
            <w:r>
              <w:rPr>
                <w:lang w:eastAsia="ja-JP"/>
              </w:rPr>
              <w:t>Item</w:t>
            </w:r>
          </w:p>
        </w:tc>
        <w:tc>
          <w:tcPr>
            <w:tcW w:w="2551" w:type="dxa"/>
            <w:shd w:val="clear" w:color="auto" w:fill="FFE8E1"/>
            <w:vAlign w:val="center"/>
          </w:tcPr>
          <w:p w14:paraId="14ACC7D7" w14:textId="77777777"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14:paraId="437B3455" w14:textId="77777777"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Note</w:t>
            </w:r>
          </w:p>
        </w:tc>
      </w:tr>
      <w:tr w:rsidR="004B3D68" w14:paraId="44D2D17F" w14:textId="77777777">
        <w:trPr>
          <w:trHeight w:val="410"/>
        </w:trPr>
        <w:tc>
          <w:tcPr>
            <w:tcW w:w="2552" w:type="dxa"/>
            <w:vAlign w:val="center"/>
          </w:tcPr>
          <w:p w14:paraId="7EC90024" w14:textId="77777777" w:rsidR="004B3D68" w:rsidRDefault="00787CD4" w:rsidP="008B421E">
            <w:pPr>
              <w:pStyle w:val="HeadingLv1"/>
            </w:pPr>
            <w:r>
              <w:rPr>
                <w:lang w:eastAsia="ja-JP"/>
              </w:rPr>
              <w:t>Project start-date</w:t>
            </w:r>
          </w:p>
        </w:tc>
        <w:tc>
          <w:tcPr>
            <w:tcW w:w="2551" w:type="dxa"/>
            <w:vAlign w:val="center"/>
          </w:tcPr>
          <w:p w14:paraId="00174E6E" w14:textId="77777777" w:rsidR="004B3D68" w:rsidRDefault="00652396" w:rsidP="008B421E">
            <w:pPr>
              <w:pStyle w:val="Bang"/>
            </w:pPr>
            <w:r>
              <w:rPr>
                <w:lang w:val="vi-VN"/>
              </w:rPr>
              <w:t>0</w:t>
            </w:r>
            <w:r>
              <w:t>7/09/2015</w:t>
            </w:r>
          </w:p>
        </w:tc>
        <w:tc>
          <w:tcPr>
            <w:tcW w:w="4347" w:type="dxa"/>
            <w:vAlign w:val="center"/>
          </w:tcPr>
          <w:p w14:paraId="1928946D" w14:textId="77777777" w:rsidR="004B3D68" w:rsidRDefault="004B3D68" w:rsidP="008B421E">
            <w:pPr>
              <w:pStyle w:val="Bang"/>
            </w:pPr>
          </w:p>
        </w:tc>
      </w:tr>
      <w:tr w:rsidR="004B3D68" w14:paraId="79648175" w14:textId="77777777">
        <w:trPr>
          <w:trHeight w:val="410"/>
        </w:trPr>
        <w:tc>
          <w:tcPr>
            <w:tcW w:w="2552" w:type="dxa"/>
            <w:vAlign w:val="center"/>
          </w:tcPr>
          <w:p w14:paraId="66BBC999" w14:textId="77777777" w:rsidR="004B3D68" w:rsidRDefault="00787CD4" w:rsidP="008B421E">
            <w:pPr>
              <w:pStyle w:val="HeadingLv1"/>
            </w:pPr>
            <w:r>
              <w:rPr>
                <w:lang w:eastAsia="ja-JP"/>
              </w:rPr>
              <w:t>Estimated end-date</w:t>
            </w:r>
          </w:p>
        </w:tc>
        <w:tc>
          <w:tcPr>
            <w:tcW w:w="2551" w:type="dxa"/>
            <w:vAlign w:val="center"/>
          </w:tcPr>
          <w:p w14:paraId="4D31DFC1" w14:textId="77777777"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07/12/2015</w:t>
            </w:r>
          </w:p>
        </w:tc>
        <w:tc>
          <w:tcPr>
            <w:tcW w:w="4347" w:type="dxa"/>
            <w:vAlign w:val="center"/>
          </w:tcPr>
          <w:p w14:paraId="0D61BB8B" w14:textId="77777777" w:rsidR="004B3D68" w:rsidRDefault="004B3D68" w:rsidP="008B421E">
            <w:pPr>
              <w:pStyle w:val="Bang"/>
            </w:pPr>
          </w:p>
        </w:tc>
      </w:tr>
      <w:tr w:rsidR="004B3D68" w:rsidRPr="00652396" w14:paraId="159670AA" w14:textId="77777777">
        <w:trPr>
          <w:trHeight w:val="410"/>
        </w:trPr>
        <w:tc>
          <w:tcPr>
            <w:tcW w:w="2552" w:type="dxa"/>
            <w:vAlign w:val="center"/>
          </w:tcPr>
          <w:p w14:paraId="1FC76E07" w14:textId="77777777" w:rsidR="004B3D68" w:rsidRDefault="00787CD4" w:rsidP="008B421E">
            <w:pPr>
              <w:pStyle w:val="HeadingLv1"/>
            </w:pPr>
            <w:r>
              <w:rPr>
                <w:lang w:eastAsia="ja-JP"/>
              </w:rPr>
              <w:t>Team size</w:t>
            </w:r>
          </w:p>
        </w:tc>
        <w:tc>
          <w:tcPr>
            <w:tcW w:w="2551" w:type="dxa"/>
            <w:vAlign w:val="center"/>
          </w:tcPr>
          <w:p w14:paraId="40D4B439" w14:textId="77777777" w:rsidR="004B3D68" w:rsidRPr="00787CD4" w:rsidRDefault="00652396" w:rsidP="008B421E">
            <w:pPr>
              <w:pStyle w:val="Bang"/>
            </w:pPr>
            <w:r>
              <w:rPr>
                <w:lang w:val="vi-VN"/>
              </w:rPr>
              <w:t xml:space="preserve">6 </w:t>
            </w:r>
            <w:r w:rsidR="00787CD4">
              <w:rPr>
                <w:lang w:eastAsia="ja-JP"/>
              </w:rPr>
              <w:t>members</w:t>
            </w:r>
          </w:p>
        </w:tc>
        <w:tc>
          <w:tcPr>
            <w:tcW w:w="4347" w:type="dxa"/>
            <w:vAlign w:val="center"/>
          </w:tcPr>
          <w:p w14:paraId="3B12B298" w14:textId="77777777" w:rsidR="004B3D68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  <w:p w14:paraId="575A3A6C" w14:textId="77777777" w:rsid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Kieu Cao Khanh</w:t>
            </w:r>
          </w:p>
          <w:p w14:paraId="3B802CD5" w14:textId="77777777" w:rsid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Khac Hoang</w:t>
            </w:r>
          </w:p>
          <w:p w14:paraId="3F44BAED" w14:textId="77777777" w:rsid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Tran Dinh Hoang Huy</w:t>
            </w:r>
          </w:p>
          <w:p w14:paraId="4AC3DDE1" w14:textId="77777777" w:rsid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Van Quyen</w:t>
            </w:r>
          </w:p>
          <w:p w14:paraId="5723DB07" w14:textId="77777777" w:rsidR="00652396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Thi Hong Nhung</w:t>
            </w:r>
          </w:p>
        </w:tc>
      </w:tr>
      <w:tr w:rsidR="004B3D68" w14:paraId="350F9176" w14:textId="77777777">
        <w:trPr>
          <w:trHeight w:val="410"/>
        </w:trPr>
        <w:tc>
          <w:tcPr>
            <w:tcW w:w="2552" w:type="dxa"/>
            <w:vAlign w:val="center"/>
          </w:tcPr>
          <w:p w14:paraId="476CEA6C" w14:textId="77777777" w:rsidR="004B3D68" w:rsidRDefault="00787CD4" w:rsidP="008B421E">
            <w:pPr>
              <w:pStyle w:val="HeadingLv1"/>
            </w:pPr>
            <w:r>
              <w:rPr>
                <w:lang w:eastAsia="ja-JP"/>
              </w:rPr>
              <w:t>Estimated effort</w:t>
            </w:r>
          </w:p>
        </w:tc>
        <w:tc>
          <w:tcPr>
            <w:tcW w:w="2551" w:type="dxa"/>
            <w:vAlign w:val="center"/>
          </w:tcPr>
          <w:p w14:paraId="386A01B5" w14:textId="77777777" w:rsidR="004B3D68" w:rsidRPr="003D1051" w:rsidRDefault="003D1051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2208 man-hours</w:t>
            </w:r>
          </w:p>
        </w:tc>
        <w:tc>
          <w:tcPr>
            <w:tcW w:w="4347" w:type="dxa"/>
            <w:vAlign w:val="center"/>
          </w:tcPr>
          <w:p w14:paraId="55D059BD" w14:textId="77777777" w:rsidR="004B3D68" w:rsidRDefault="004B3D68" w:rsidP="008B421E">
            <w:pPr>
              <w:pStyle w:val="Bang"/>
            </w:pPr>
          </w:p>
        </w:tc>
      </w:tr>
      <w:tr w:rsidR="004B3D68" w14:paraId="22EAB9CC" w14:textId="77777777">
        <w:trPr>
          <w:trHeight w:val="410"/>
        </w:trPr>
        <w:tc>
          <w:tcPr>
            <w:tcW w:w="2552" w:type="dxa"/>
            <w:vAlign w:val="center"/>
          </w:tcPr>
          <w:p w14:paraId="314C21A0" w14:textId="77777777" w:rsidR="004B3D68" w:rsidRDefault="00787CD4" w:rsidP="008B421E">
            <w:pPr>
              <w:pStyle w:val="HeadingLv1"/>
            </w:pPr>
            <w:r>
              <w:rPr>
                <w:lang w:eastAsia="ja-JP"/>
              </w:rPr>
              <w:t>Effort in this process</w:t>
            </w:r>
          </w:p>
        </w:tc>
        <w:tc>
          <w:tcPr>
            <w:tcW w:w="2551" w:type="dxa"/>
            <w:vAlign w:val="center"/>
          </w:tcPr>
          <w:p w14:paraId="50B2D516" w14:textId="77777777" w:rsidR="004B3D68" w:rsidRPr="003D1051" w:rsidRDefault="00A12D0E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336</w:t>
            </w:r>
            <w:r w:rsidR="003D1051">
              <w:rPr>
                <w:lang w:val="vi-VN"/>
              </w:rPr>
              <w:t xml:space="preserve"> man-hours</w:t>
            </w:r>
          </w:p>
        </w:tc>
        <w:tc>
          <w:tcPr>
            <w:tcW w:w="4347" w:type="dxa"/>
            <w:vAlign w:val="center"/>
          </w:tcPr>
          <w:p w14:paraId="77A57E49" w14:textId="77777777" w:rsidR="004B3D68" w:rsidRDefault="004B3D68" w:rsidP="008B421E">
            <w:pPr>
              <w:pStyle w:val="Bang"/>
            </w:pPr>
          </w:p>
        </w:tc>
      </w:tr>
      <w:tr w:rsidR="004B3D68" w14:paraId="2CDA68DD" w14:textId="77777777">
        <w:trPr>
          <w:trHeight w:val="410"/>
        </w:trPr>
        <w:tc>
          <w:tcPr>
            <w:tcW w:w="2552" w:type="dxa"/>
            <w:vAlign w:val="center"/>
          </w:tcPr>
          <w:p w14:paraId="21E68394" w14:textId="77777777" w:rsidR="004B3D68" w:rsidRDefault="00787CD4" w:rsidP="008B421E">
            <w:pPr>
              <w:pStyle w:val="HeadingLv1"/>
            </w:pPr>
            <w:r>
              <w:t>Effort spent until now</w:t>
            </w:r>
          </w:p>
        </w:tc>
        <w:tc>
          <w:tcPr>
            <w:tcW w:w="2551" w:type="dxa"/>
            <w:vAlign w:val="center"/>
          </w:tcPr>
          <w:p w14:paraId="23528EA6" w14:textId="77777777" w:rsidR="004B3D68" w:rsidRPr="003D1051" w:rsidRDefault="00A12D0E" w:rsidP="008B421E">
            <w:pPr>
              <w:pStyle w:val="Bang"/>
              <w:rPr>
                <w:lang w:val="vi-VN"/>
              </w:rPr>
            </w:pPr>
            <w:r>
              <w:t>672</w:t>
            </w:r>
            <w:r w:rsidR="003D1051">
              <w:rPr>
                <w:lang w:val="vi-VN"/>
              </w:rPr>
              <w:t xml:space="preserve"> man-hours</w:t>
            </w:r>
          </w:p>
        </w:tc>
        <w:tc>
          <w:tcPr>
            <w:tcW w:w="4347" w:type="dxa"/>
            <w:vAlign w:val="center"/>
          </w:tcPr>
          <w:p w14:paraId="31372D87" w14:textId="77777777" w:rsidR="004B3D68" w:rsidRDefault="004B3D68" w:rsidP="008B421E">
            <w:pPr>
              <w:pStyle w:val="Bang"/>
            </w:pPr>
          </w:p>
        </w:tc>
      </w:tr>
      <w:tr w:rsidR="00787CD4" w14:paraId="4205947C" w14:textId="77777777">
        <w:trPr>
          <w:trHeight w:val="410"/>
        </w:trPr>
        <w:tc>
          <w:tcPr>
            <w:tcW w:w="2552" w:type="dxa"/>
            <w:vAlign w:val="center"/>
          </w:tcPr>
          <w:p w14:paraId="51F5B170" w14:textId="77777777" w:rsidR="00787CD4" w:rsidRDefault="00787CD4" w:rsidP="008B421E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14:paraId="59A4F6A5" w14:textId="77777777" w:rsidR="00787CD4" w:rsidRPr="00787CD4" w:rsidRDefault="00A12D0E" w:rsidP="008B421E">
            <w:pPr>
              <w:pStyle w:val="Bang"/>
            </w:pPr>
            <w:r>
              <w:t>1536</w:t>
            </w:r>
            <w:r w:rsidR="00787CD4">
              <w:t xml:space="preserve"> man-hours</w:t>
            </w:r>
          </w:p>
        </w:tc>
        <w:tc>
          <w:tcPr>
            <w:tcW w:w="4347" w:type="dxa"/>
            <w:vAlign w:val="center"/>
          </w:tcPr>
          <w:p w14:paraId="2896F36E" w14:textId="77777777" w:rsidR="00787CD4" w:rsidRDefault="00787CD4" w:rsidP="008B421E">
            <w:pPr>
              <w:pStyle w:val="Bang"/>
            </w:pPr>
          </w:p>
        </w:tc>
      </w:tr>
    </w:tbl>
    <w:p w14:paraId="6B1E247F" w14:textId="77777777" w:rsidR="004B3D68" w:rsidRDefault="00787CD4" w:rsidP="008B421E">
      <w:pPr>
        <w:pStyle w:val="Heading1"/>
        <w:rPr>
          <w:lang w:eastAsia="ja-JP"/>
        </w:rPr>
      </w:pPr>
      <w:r>
        <w:rPr>
          <w:lang w:eastAsia="ja-JP"/>
        </w:rPr>
        <w:t>Task status (match / missed)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1437"/>
        <w:gridCol w:w="2835"/>
        <w:gridCol w:w="1417"/>
        <w:gridCol w:w="1418"/>
        <w:gridCol w:w="850"/>
        <w:gridCol w:w="1403"/>
      </w:tblGrid>
      <w:tr w:rsidR="004B3D68" w14:paraId="1096632E" w14:textId="77777777" w:rsidTr="005C2B8C">
        <w:tc>
          <w:tcPr>
            <w:tcW w:w="1437" w:type="dxa"/>
            <w:shd w:val="clear" w:color="auto" w:fill="FFE8E1"/>
          </w:tcPr>
          <w:p w14:paraId="7E6B18F7" w14:textId="77777777"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Task</w:t>
            </w:r>
          </w:p>
        </w:tc>
        <w:tc>
          <w:tcPr>
            <w:tcW w:w="2835" w:type="dxa"/>
            <w:shd w:val="clear" w:color="auto" w:fill="FFE8E1"/>
          </w:tcPr>
          <w:p w14:paraId="6DA9AD3F" w14:textId="77777777"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Detail</w:t>
            </w:r>
          </w:p>
        </w:tc>
        <w:tc>
          <w:tcPr>
            <w:tcW w:w="1417" w:type="dxa"/>
            <w:shd w:val="clear" w:color="auto" w:fill="FFE8E1"/>
          </w:tcPr>
          <w:p w14:paraId="21682AEC" w14:textId="77777777" w:rsidR="004B3D68" w:rsidRDefault="00787CD4" w:rsidP="008B421E">
            <w:pPr>
              <w:pStyle w:val="headingbang"/>
              <w:rPr>
                <w:lang w:eastAsia="ja-JP"/>
              </w:rPr>
            </w:pPr>
            <w:r>
              <w:rPr>
                <w:lang w:eastAsia="ja-JP"/>
              </w:rPr>
              <w:t>Members in charge</w:t>
            </w:r>
          </w:p>
        </w:tc>
        <w:tc>
          <w:tcPr>
            <w:tcW w:w="1418" w:type="dxa"/>
            <w:shd w:val="clear" w:color="auto" w:fill="FFE8E1"/>
          </w:tcPr>
          <w:p w14:paraId="34435BE7" w14:textId="77777777"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Deliverables</w:t>
            </w:r>
          </w:p>
        </w:tc>
        <w:tc>
          <w:tcPr>
            <w:tcW w:w="850" w:type="dxa"/>
            <w:shd w:val="clear" w:color="auto" w:fill="FFE8E1"/>
          </w:tcPr>
          <w:p w14:paraId="1729814A" w14:textId="77777777"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Status</w:t>
            </w:r>
          </w:p>
        </w:tc>
        <w:tc>
          <w:tcPr>
            <w:tcW w:w="1403" w:type="dxa"/>
            <w:shd w:val="clear" w:color="auto" w:fill="FFE8E1"/>
          </w:tcPr>
          <w:p w14:paraId="2E51BB97" w14:textId="77777777"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Schedule update</w:t>
            </w:r>
          </w:p>
        </w:tc>
      </w:tr>
      <w:tr w:rsidR="00CD622C" w:rsidRPr="00CD622C" w14:paraId="1035FCEC" w14:textId="77777777" w:rsidTr="005C2B8C">
        <w:tc>
          <w:tcPr>
            <w:tcW w:w="1437" w:type="dxa"/>
            <w:vAlign w:val="center"/>
          </w:tcPr>
          <w:p w14:paraId="74678E96" w14:textId="77777777" w:rsidR="00CD622C" w:rsidRPr="008B421E" w:rsidRDefault="00431B37" w:rsidP="00A12D0E">
            <w:pPr>
              <w:pStyle w:val="Bang"/>
            </w:pPr>
            <w:r>
              <w:rPr>
                <w:lang w:eastAsia="ja-JP"/>
              </w:rPr>
              <w:t xml:space="preserve">Create </w:t>
            </w:r>
            <w:r w:rsidR="00710E10">
              <w:rPr>
                <w:lang w:eastAsia="ja-JP"/>
              </w:rPr>
              <w:t xml:space="preserve">Software Requirement Specification </w:t>
            </w:r>
            <w:r>
              <w:rPr>
                <w:lang w:eastAsia="ja-JP"/>
              </w:rPr>
              <w:t>Document</w:t>
            </w:r>
          </w:p>
        </w:tc>
        <w:tc>
          <w:tcPr>
            <w:tcW w:w="2835" w:type="dxa"/>
            <w:vAlign w:val="center"/>
          </w:tcPr>
          <w:p w14:paraId="43D5F725" w14:textId="77777777" w:rsidR="00CD622C" w:rsidRDefault="00431B37" w:rsidP="008B421E">
            <w:pPr>
              <w:pStyle w:val="Bang"/>
            </w:pPr>
            <w:r>
              <w:t>This document includes:</w:t>
            </w:r>
          </w:p>
          <w:p w14:paraId="02771A97" w14:textId="77777777" w:rsidR="00431B37" w:rsidRDefault="00431B37" w:rsidP="008B421E">
            <w:pPr>
              <w:pStyle w:val="Bang"/>
            </w:pPr>
            <w:r>
              <w:t xml:space="preserve">- </w:t>
            </w:r>
            <w:r w:rsidR="00710E10">
              <w:t>Introduction</w:t>
            </w:r>
          </w:p>
          <w:p w14:paraId="2E43C5A9" w14:textId="77777777" w:rsidR="00431B37" w:rsidRDefault="00431B37" w:rsidP="008B421E">
            <w:pPr>
              <w:pStyle w:val="Bang"/>
            </w:pPr>
            <w:r>
              <w:t xml:space="preserve">- </w:t>
            </w:r>
            <w:r w:rsidR="00710E10">
              <w:t>Overview Description</w:t>
            </w:r>
          </w:p>
          <w:p w14:paraId="79029DB7" w14:textId="77777777" w:rsidR="00710E10" w:rsidRDefault="00431B37" w:rsidP="008B421E">
            <w:pPr>
              <w:pStyle w:val="Bang"/>
            </w:pPr>
            <w:r>
              <w:t xml:space="preserve">- </w:t>
            </w:r>
            <w:r w:rsidR="00710E10">
              <w:t>Requirement Specifications</w:t>
            </w:r>
          </w:p>
          <w:p w14:paraId="74696499" w14:textId="77777777" w:rsidR="00710E10" w:rsidRPr="00431B37" w:rsidRDefault="00431B37" w:rsidP="00710E10">
            <w:pPr>
              <w:pStyle w:val="Bang"/>
            </w:pPr>
            <w:r>
              <w:t xml:space="preserve">- </w:t>
            </w:r>
            <w:r w:rsidR="00710E10">
              <w:t>Non-functional Specifications</w:t>
            </w:r>
          </w:p>
        </w:tc>
        <w:tc>
          <w:tcPr>
            <w:tcW w:w="1417" w:type="dxa"/>
            <w:vAlign w:val="center"/>
          </w:tcPr>
          <w:p w14:paraId="0A4529D0" w14:textId="77777777" w:rsidR="00DA4DB8" w:rsidRPr="0076168D" w:rsidRDefault="00DA4DB8" w:rsidP="008B421E">
            <w:pPr>
              <w:pStyle w:val="Bang"/>
              <w:rPr>
                <w:lang w:val="en-GB"/>
              </w:rPr>
            </w:pPr>
            <w:r>
              <w:rPr>
                <w:lang w:val="vi-VN"/>
              </w:rPr>
              <w:t>HoangLVQ</w:t>
            </w:r>
            <w:r w:rsidR="0076168D">
              <w:rPr>
                <w:lang w:val="en-GB"/>
              </w:rPr>
              <w:t xml:space="preserve"> ,HuyTDH, KhanhKC, HoangNK, QuyenNV</w:t>
            </w:r>
          </w:p>
        </w:tc>
        <w:tc>
          <w:tcPr>
            <w:tcW w:w="1418" w:type="dxa"/>
            <w:vAlign w:val="center"/>
          </w:tcPr>
          <w:p w14:paraId="1A61B727" w14:textId="77777777" w:rsidR="00431B37" w:rsidRPr="00431B37" w:rsidRDefault="00431B37" w:rsidP="008B421E">
            <w:pPr>
              <w:pStyle w:val="Bang"/>
            </w:pPr>
            <w:r>
              <w:t xml:space="preserve">Report </w:t>
            </w:r>
            <w:r w:rsidR="00956173">
              <w:t>3</w:t>
            </w:r>
          </w:p>
        </w:tc>
        <w:tc>
          <w:tcPr>
            <w:tcW w:w="850" w:type="dxa"/>
            <w:vAlign w:val="center"/>
          </w:tcPr>
          <w:p w14:paraId="31BC1B8D" w14:textId="77777777" w:rsidR="00CD622C" w:rsidRDefault="00DA4DB8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Done</w:t>
            </w:r>
          </w:p>
        </w:tc>
        <w:tc>
          <w:tcPr>
            <w:tcW w:w="1403" w:type="dxa"/>
            <w:vAlign w:val="center"/>
          </w:tcPr>
          <w:p w14:paraId="1879B589" w14:textId="77777777" w:rsidR="00CD622C" w:rsidRPr="00431B37" w:rsidRDefault="0067344B" w:rsidP="008B421E">
            <w:pPr>
              <w:pStyle w:val="Bang"/>
            </w:pPr>
            <w:r>
              <w:t>Yes</w:t>
            </w:r>
          </w:p>
        </w:tc>
      </w:tr>
      <w:tr w:rsidR="005C2B8C" w:rsidRPr="00CD622C" w14:paraId="489153FE" w14:textId="77777777" w:rsidTr="005C2B8C">
        <w:tc>
          <w:tcPr>
            <w:tcW w:w="1437" w:type="dxa"/>
            <w:vAlign w:val="center"/>
          </w:tcPr>
          <w:p w14:paraId="0234AD66" w14:textId="77777777" w:rsidR="005C2B8C" w:rsidRPr="008B421E" w:rsidRDefault="00710E10" w:rsidP="00431B3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Create Entity Relationship </w:t>
            </w:r>
            <w:r>
              <w:rPr>
                <w:lang w:eastAsia="ja-JP"/>
              </w:rPr>
              <w:lastRenderedPageBreak/>
              <w:t xml:space="preserve">Diagram </w:t>
            </w:r>
          </w:p>
        </w:tc>
        <w:tc>
          <w:tcPr>
            <w:tcW w:w="2835" w:type="dxa"/>
            <w:vAlign w:val="center"/>
          </w:tcPr>
          <w:p w14:paraId="39ECD65B" w14:textId="77777777" w:rsidR="00431B37" w:rsidRPr="00431B37" w:rsidRDefault="00710E10" w:rsidP="00710E10">
            <w:pPr>
              <w:pStyle w:val="Bang"/>
            </w:pPr>
            <w:r>
              <w:lastRenderedPageBreak/>
              <w:t xml:space="preserve">This diagram lists all and describes the relationship </w:t>
            </w:r>
            <w:r>
              <w:lastRenderedPageBreak/>
              <w:t xml:space="preserve">among entities in System and helps to design Database System. </w:t>
            </w:r>
          </w:p>
        </w:tc>
        <w:tc>
          <w:tcPr>
            <w:tcW w:w="1417" w:type="dxa"/>
            <w:vAlign w:val="center"/>
          </w:tcPr>
          <w:p w14:paraId="4DE832A8" w14:textId="77777777" w:rsidR="005C2B8C" w:rsidRPr="00CD622C" w:rsidRDefault="00710E10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lastRenderedPageBreak/>
              <w:t>HuyTDH</w:t>
            </w:r>
          </w:p>
          <w:p w14:paraId="5FEC4074" w14:textId="77777777" w:rsidR="005C2B8C" w:rsidRDefault="005C2B8C" w:rsidP="008B421E">
            <w:pPr>
              <w:pStyle w:val="Bang"/>
              <w:rPr>
                <w:lang w:val="vi-VN"/>
              </w:rPr>
            </w:pPr>
          </w:p>
        </w:tc>
        <w:tc>
          <w:tcPr>
            <w:tcW w:w="1418" w:type="dxa"/>
            <w:vAlign w:val="center"/>
          </w:tcPr>
          <w:p w14:paraId="057191CA" w14:textId="77777777" w:rsidR="005C2B8C" w:rsidRPr="0067344B" w:rsidRDefault="005C2B8C" w:rsidP="0067344B">
            <w:pPr>
              <w:pStyle w:val="Bang"/>
            </w:pPr>
            <w:r>
              <w:rPr>
                <w:lang w:val="vi-VN"/>
              </w:rPr>
              <w:lastRenderedPageBreak/>
              <w:t xml:space="preserve">Report </w:t>
            </w:r>
            <w:r w:rsidR="00956173">
              <w:t>3</w:t>
            </w:r>
          </w:p>
        </w:tc>
        <w:tc>
          <w:tcPr>
            <w:tcW w:w="850" w:type="dxa"/>
            <w:vAlign w:val="center"/>
          </w:tcPr>
          <w:p w14:paraId="70F29838" w14:textId="77777777" w:rsidR="005C2B8C" w:rsidRPr="00431B37" w:rsidRDefault="00956173" w:rsidP="008B421E">
            <w:pPr>
              <w:pStyle w:val="Bang"/>
            </w:pPr>
            <w:r>
              <w:t>Done</w:t>
            </w:r>
          </w:p>
        </w:tc>
        <w:tc>
          <w:tcPr>
            <w:tcW w:w="1403" w:type="dxa"/>
            <w:vAlign w:val="center"/>
          </w:tcPr>
          <w:p w14:paraId="25C69222" w14:textId="77777777" w:rsidR="005C2B8C" w:rsidRPr="00431B37" w:rsidRDefault="00956173" w:rsidP="008B421E">
            <w:pPr>
              <w:pStyle w:val="Bang"/>
            </w:pPr>
            <w:r>
              <w:t>Yes</w:t>
            </w:r>
          </w:p>
          <w:p w14:paraId="4DE0EA82" w14:textId="77777777" w:rsidR="005C2B8C" w:rsidRDefault="005C2B8C" w:rsidP="008B421E">
            <w:pPr>
              <w:pStyle w:val="Bang"/>
            </w:pPr>
          </w:p>
        </w:tc>
      </w:tr>
      <w:tr w:rsidR="0067344B" w:rsidRPr="00CD622C" w14:paraId="63B7DEF4" w14:textId="77777777" w:rsidTr="005C2B8C">
        <w:tc>
          <w:tcPr>
            <w:tcW w:w="1437" w:type="dxa"/>
            <w:vAlign w:val="center"/>
          </w:tcPr>
          <w:p w14:paraId="0A501E27" w14:textId="77777777" w:rsidR="0067344B" w:rsidRDefault="00710E10" w:rsidP="00431B3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Create State Machine Diagram</w:t>
            </w:r>
          </w:p>
        </w:tc>
        <w:tc>
          <w:tcPr>
            <w:tcW w:w="2835" w:type="dxa"/>
            <w:vAlign w:val="center"/>
          </w:tcPr>
          <w:p w14:paraId="3EA180B4" w14:textId="77777777" w:rsidR="0067344B" w:rsidRDefault="00710E10" w:rsidP="00DE4A9F">
            <w:pPr>
              <w:pStyle w:val="Bang"/>
            </w:pPr>
            <w:r>
              <w:t xml:space="preserve">This diagram </w:t>
            </w:r>
            <w:r w:rsidR="0076168D">
              <w:t xml:space="preserve">describes all states of </w:t>
            </w:r>
            <w:r w:rsidR="00DE4A9F">
              <w:t>an order.</w:t>
            </w:r>
          </w:p>
        </w:tc>
        <w:tc>
          <w:tcPr>
            <w:tcW w:w="1417" w:type="dxa"/>
            <w:vAlign w:val="center"/>
          </w:tcPr>
          <w:p w14:paraId="54D35E9E" w14:textId="77777777" w:rsidR="0067344B" w:rsidRPr="0067344B" w:rsidRDefault="0076168D" w:rsidP="008B421E">
            <w:pPr>
              <w:pStyle w:val="Bang"/>
            </w:pPr>
            <w:r>
              <w:t>QuyenNV</w:t>
            </w:r>
          </w:p>
        </w:tc>
        <w:tc>
          <w:tcPr>
            <w:tcW w:w="1418" w:type="dxa"/>
            <w:vAlign w:val="center"/>
          </w:tcPr>
          <w:p w14:paraId="4BE1BC73" w14:textId="77777777" w:rsidR="0067344B" w:rsidRPr="0067344B" w:rsidRDefault="00956173" w:rsidP="008B421E">
            <w:pPr>
              <w:pStyle w:val="Bang"/>
            </w:pPr>
            <w:r>
              <w:t>Report 3</w:t>
            </w:r>
          </w:p>
        </w:tc>
        <w:tc>
          <w:tcPr>
            <w:tcW w:w="850" w:type="dxa"/>
            <w:vAlign w:val="center"/>
          </w:tcPr>
          <w:p w14:paraId="2E075495" w14:textId="77777777" w:rsidR="0067344B" w:rsidRDefault="00956173" w:rsidP="008B421E">
            <w:pPr>
              <w:pStyle w:val="Bang"/>
            </w:pPr>
            <w:r>
              <w:t>Done</w:t>
            </w:r>
          </w:p>
        </w:tc>
        <w:tc>
          <w:tcPr>
            <w:tcW w:w="1403" w:type="dxa"/>
            <w:vAlign w:val="center"/>
          </w:tcPr>
          <w:p w14:paraId="6A449292" w14:textId="77777777" w:rsidR="0067344B" w:rsidRDefault="00956173" w:rsidP="0076168D">
            <w:pPr>
              <w:pStyle w:val="Bang"/>
            </w:pPr>
            <w:r>
              <w:t>Yes</w:t>
            </w:r>
          </w:p>
        </w:tc>
      </w:tr>
      <w:tr w:rsidR="0076168D" w:rsidRPr="00CD622C" w14:paraId="4093D41B" w14:textId="77777777" w:rsidTr="005C2B8C">
        <w:tc>
          <w:tcPr>
            <w:tcW w:w="1437" w:type="dxa"/>
            <w:vAlign w:val="center"/>
          </w:tcPr>
          <w:p w14:paraId="1FF11068" w14:textId="77777777" w:rsidR="0076168D" w:rsidRDefault="0076168D" w:rsidP="00431B3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Create Activity Diagram</w:t>
            </w:r>
          </w:p>
        </w:tc>
        <w:tc>
          <w:tcPr>
            <w:tcW w:w="2835" w:type="dxa"/>
            <w:vAlign w:val="center"/>
          </w:tcPr>
          <w:p w14:paraId="7E0F307B" w14:textId="77777777" w:rsidR="0076168D" w:rsidRDefault="0076168D" w:rsidP="00710E10">
            <w:pPr>
              <w:pStyle w:val="Bang"/>
            </w:pPr>
            <w:r>
              <w:t>This diagram describes all activities to make and complete an order.</w:t>
            </w:r>
          </w:p>
        </w:tc>
        <w:tc>
          <w:tcPr>
            <w:tcW w:w="1417" w:type="dxa"/>
            <w:vAlign w:val="center"/>
          </w:tcPr>
          <w:p w14:paraId="27C3E28F" w14:textId="77777777" w:rsidR="0076168D" w:rsidRDefault="0076168D" w:rsidP="008B421E">
            <w:pPr>
              <w:pStyle w:val="Bang"/>
            </w:pPr>
            <w:r>
              <w:t>HoangNK</w:t>
            </w:r>
          </w:p>
        </w:tc>
        <w:tc>
          <w:tcPr>
            <w:tcW w:w="1418" w:type="dxa"/>
            <w:vAlign w:val="center"/>
          </w:tcPr>
          <w:p w14:paraId="20D755CD" w14:textId="77777777" w:rsidR="0076168D" w:rsidRDefault="00956173" w:rsidP="008B421E">
            <w:pPr>
              <w:pStyle w:val="Bang"/>
            </w:pPr>
            <w:r>
              <w:t>Report 3</w:t>
            </w:r>
          </w:p>
        </w:tc>
        <w:tc>
          <w:tcPr>
            <w:tcW w:w="850" w:type="dxa"/>
            <w:vAlign w:val="center"/>
          </w:tcPr>
          <w:p w14:paraId="000368C0" w14:textId="77777777" w:rsidR="0076168D" w:rsidRDefault="00956173" w:rsidP="008B421E">
            <w:pPr>
              <w:pStyle w:val="Bang"/>
            </w:pPr>
            <w:r>
              <w:t>Done</w:t>
            </w:r>
          </w:p>
        </w:tc>
        <w:tc>
          <w:tcPr>
            <w:tcW w:w="1403" w:type="dxa"/>
            <w:vAlign w:val="center"/>
          </w:tcPr>
          <w:p w14:paraId="1DD647F9" w14:textId="77777777" w:rsidR="0076168D" w:rsidRDefault="00956173" w:rsidP="008B421E">
            <w:pPr>
              <w:pStyle w:val="Bang"/>
            </w:pPr>
            <w:r>
              <w:t>Yes</w:t>
            </w:r>
          </w:p>
        </w:tc>
      </w:tr>
      <w:tr w:rsidR="0076168D" w:rsidRPr="00CD622C" w14:paraId="268AD2A6" w14:textId="77777777" w:rsidTr="005C2B8C">
        <w:tc>
          <w:tcPr>
            <w:tcW w:w="1437" w:type="dxa"/>
            <w:vAlign w:val="center"/>
          </w:tcPr>
          <w:p w14:paraId="023CDD67" w14:textId="77777777" w:rsidR="0076168D" w:rsidRDefault="0076168D" w:rsidP="00431B3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Design and Create Skeleton for Source Code</w:t>
            </w:r>
          </w:p>
        </w:tc>
        <w:tc>
          <w:tcPr>
            <w:tcW w:w="2835" w:type="dxa"/>
            <w:vAlign w:val="center"/>
          </w:tcPr>
          <w:p w14:paraId="74065C15" w14:textId="77777777" w:rsidR="0076168D" w:rsidRDefault="0076168D" w:rsidP="0076168D">
            <w:pPr>
              <w:pStyle w:val="Bang"/>
            </w:pPr>
            <w:r>
              <w:t>Design and build skeleton for source code. Include:</w:t>
            </w:r>
          </w:p>
          <w:p w14:paraId="33077D28" w14:textId="77777777" w:rsidR="0076168D" w:rsidRDefault="0076168D" w:rsidP="0076168D">
            <w:pPr>
              <w:pStyle w:val="Bang"/>
              <w:numPr>
                <w:ilvl w:val="0"/>
                <w:numId w:val="15"/>
              </w:numPr>
            </w:pPr>
            <w:r>
              <w:t>Web Server</w:t>
            </w:r>
          </w:p>
          <w:p w14:paraId="415924BF" w14:textId="77777777" w:rsidR="0076168D" w:rsidRDefault="0076168D" w:rsidP="0076168D">
            <w:pPr>
              <w:pStyle w:val="Bang"/>
              <w:numPr>
                <w:ilvl w:val="0"/>
                <w:numId w:val="15"/>
              </w:numPr>
            </w:pPr>
            <w:r>
              <w:t>Web App</w:t>
            </w:r>
          </w:p>
          <w:p w14:paraId="13E39C97" w14:textId="77777777" w:rsidR="0076168D" w:rsidRDefault="0076168D" w:rsidP="0076168D">
            <w:pPr>
              <w:pStyle w:val="Bang"/>
              <w:numPr>
                <w:ilvl w:val="0"/>
                <w:numId w:val="15"/>
              </w:numPr>
            </w:pPr>
            <w:r>
              <w:t>Mobile App</w:t>
            </w:r>
          </w:p>
        </w:tc>
        <w:tc>
          <w:tcPr>
            <w:tcW w:w="1417" w:type="dxa"/>
            <w:vAlign w:val="center"/>
          </w:tcPr>
          <w:p w14:paraId="1DFB013C" w14:textId="77777777" w:rsidR="0076168D" w:rsidRDefault="0076168D" w:rsidP="008B421E">
            <w:pPr>
              <w:pStyle w:val="Bang"/>
            </w:pPr>
            <w:r>
              <w:t>HoangLVQ,</w:t>
            </w:r>
          </w:p>
          <w:p w14:paraId="416B0D00" w14:textId="77777777" w:rsidR="0076168D" w:rsidRDefault="0076168D" w:rsidP="008B421E">
            <w:pPr>
              <w:pStyle w:val="Bang"/>
            </w:pPr>
            <w:r>
              <w:t>HuyTDH</w:t>
            </w:r>
          </w:p>
        </w:tc>
        <w:tc>
          <w:tcPr>
            <w:tcW w:w="1418" w:type="dxa"/>
            <w:vAlign w:val="center"/>
          </w:tcPr>
          <w:p w14:paraId="42DE874D" w14:textId="77777777" w:rsidR="0076168D" w:rsidRDefault="00956173" w:rsidP="008B421E">
            <w:pPr>
              <w:pStyle w:val="Bang"/>
            </w:pPr>
            <w:r>
              <w:t>Report 4</w:t>
            </w:r>
          </w:p>
        </w:tc>
        <w:tc>
          <w:tcPr>
            <w:tcW w:w="850" w:type="dxa"/>
            <w:vAlign w:val="center"/>
          </w:tcPr>
          <w:p w14:paraId="6DF967B1" w14:textId="77777777" w:rsidR="0076168D" w:rsidRDefault="00956173" w:rsidP="008B421E">
            <w:pPr>
              <w:pStyle w:val="Bang"/>
            </w:pPr>
            <w:r>
              <w:t>Done</w:t>
            </w:r>
          </w:p>
        </w:tc>
        <w:tc>
          <w:tcPr>
            <w:tcW w:w="1403" w:type="dxa"/>
            <w:vAlign w:val="center"/>
          </w:tcPr>
          <w:p w14:paraId="140BDF86" w14:textId="77777777" w:rsidR="0076168D" w:rsidRDefault="00956173" w:rsidP="008B421E">
            <w:pPr>
              <w:pStyle w:val="Bang"/>
            </w:pPr>
            <w:r>
              <w:t>Yes</w:t>
            </w:r>
          </w:p>
        </w:tc>
      </w:tr>
      <w:tr w:rsidR="0076168D" w:rsidRPr="00CD622C" w14:paraId="595D90A3" w14:textId="77777777" w:rsidTr="005C2B8C">
        <w:tc>
          <w:tcPr>
            <w:tcW w:w="1437" w:type="dxa"/>
            <w:vAlign w:val="center"/>
          </w:tcPr>
          <w:p w14:paraId="36C00245" w14:textId="77777777" w:rsidR="0076168D" w:rsidRDefault="0076168D" w:rsidP="00431B3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Design and build DATABASE</w:t>
            </w:r>
          </w:p>
        </w:tc>
        <w:tc>
          <w:tcPr>
            <w:tcW w:w="2835" w:type="dxa"/>
            <w:vAlign w:val="center"/>
          </w:tcPr>
          <w:p w14:paraId="7F23F458" w14:textId="77777777" w:rsidR="0076168D" w:rsidRDefault="0076168D" w:rsidP="0076168D">
            <w:pPr>
              <w:pStyle w:val="Bang"/>
            </w:pPr>
            <w:r>
              <w:t>Dependence on ERD to design the first version Database</w:t>
            </w:r>
          </w:p>
        </w:tc>
        <w:tc>
          <w:tcPr>
            <w:tcW w:w="1417" w:type="dxa"/>
            <w:vAlign w:val="center"/>
          </w:tcPr>
          <w:p w14:paraId="2161C7A9" w14:textId="77777777" w:rsidR="00956173" w:rsidRDefault="0076168D" w:rsidP="008B421E">
            <w:pPr>
              <w:pStyle w:val="Bang"/>
            </w:pPr>
            <w:r>
              <w:t>HoangLVQ,</w:t>
            </w:r>
          </w:p>
          <w:p w14:paraId="3F356341" w14:textId="77777777" w:rsidR="00956173" w:rsidRDefault="0076168D" w:rsidP="008B421E">
            <w:pPr>
              <w:pStyle w:val="Bang"/>
            </w:pPr>
            <w:r>
              <w:t>HuyTDH,</w:t>
            </w:r>
          </w:p>
          <w:p w14:paraId="7E2D8BAD" w14:textId="77777777" w:rsidR="0076168D" w:rsidRDefault="0076168D" w:rsidP="008B421E">
            <w:pPr>
              <w:pStyle w:val="Bang"/>
            </w:pPr>
            <w:r>
              <w:t>HoangNK</w:t>
            </w:r>
          </w:p>
        </w:tc>
        <w:tc>
          <w:tcPr>
            <w:tcW w:w="1418" w:type="dxa"/>
            <w:vAlign w:val="center"/>
          </w:tcPr>
          <w:p w14:paraId="34546E99" w14:textId="77777777" w:rsidR="0076168D" w:rsidRDefault="00956173" w:rsidP="008B421E">
            <w:pPr>
              <w:pStyle w:val="Bang"/>
            </w:pPr>
            <w:r>
              <w:t>Report 4</w:t>
            </w:r>
          </w:p>
        </w:tc>
        <w:tc>
          <w:tcPr>
            <w:tcW w:w="850" w:type="dxa"/>
            <w:vAlign w:val="center"/>
          </w:tcPr>
          <w:p w14:paraId="2623BC13" w14:textId="77777777" w:rsidR="0076168D" w:rsidRDefault="00956173" w:rsidP="008B421E">
            <w:pPr>
              <w:pStyle w:val="Bang"/>
            </w:pPr>
            <w:r>
              <w:t>Done</w:t>
            </w:r>
          </w:p>
        </w:tc>
        <w:tc>
          <w:tcPr>
            <w:tcW w:w="1403" w:type="dxa"/>
            <w:vAlign w:val="center"/>
          </w:tcPr>
          <w:p w14:paraId="43F2EC3C" w14:textId="77777777" w:rsidR="0076168D" w:rsidRDefault="00956173" w:rsidP="008B421E">
            <w:pPr>
              <w:pStyle w:val="Bang"/>
            </w:pPr>
            <w:r>
              <w:t>Yes</w:t>
            </w:r>
          </w:p>
        </w:tc>
      </w:tr>
      <w:tr w:rsidR="0076168D" w:rsidRPr="00CD622C" w14:paraId="31D04404" w14:textId="77777777" w:rsidTr="005C2B8C">
        <w:tc>
          <w:tcPr>
            <w:tcW w:w="1437" w:type="dxa"/>
            <w:vAlign w:val="center"/>
          </w:tcPr>
          <w:p w14:paraId="7582AB0F" w14:textId="77777777" w:rsidR="0076168D" w:rsidRDefault="0076168D" w:rsidP="00431B3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Design mockup </w:t>
            </w:r>
          </w:p>
        </w:tc>
        <w:tc>
          <w:tcPr>
            <w:tcW w:w="2835" w:type="dxa"/>
            <w:vAlign w:val="center"/>
          </w:tcPr>
          <w:p w14:paraId="30E9433B" w14:textId="77777777" w:rsidR="0076168D" w:rsidRDefault="00956173" w:rsidP="0076168D">
            <w:pPr>
              <w:pStyle w:val="Bang"/>
            </w:pPr>
            <w:r>
              <w:t>Dependence on SRS to design screens of system</w:t>
            </w:r>
          </w:p>
        </w:tc>
        <w:tc>
          <w:tcPr>
            <w:tcW w:w="1417" w:type="dxa"/>
            <w:vAlign w:val="center"/>
          </w:tcPr>
          <w:p w14:paraId="7FC4EDBF" w14:textId="77777777" w:rsidR="00956173" w:rsidRDefault="00956173" w:rsidP="008B421E">
            <w:pPr>
              <w:pStyle w:val="Bang"/>
            </w:pPr>
            <w:r>
              <w:t>KhanhKC,</w:t>
            </w:r>
          </w:p>
          <w:p w14:paraId="40E1A4E2" w14:textId="77777777" w:rsidR="00956173" w:rsidRDefault="00956173" w:rsidP="008B421E">
            <w:pPr>
              <w:pStyle w:val="Bang"/>
            </w:pPr>
            <w:r>
              <w:t>HoangNK,</w:t>
            </w:r>
          </w:p>
          <w:p w14:paraId="2B7F4C8B" w14:textId="77777777" w:rsidR="00956173" w:rsidRDefault="00956173" w:rsidP="008B421E">
            <w:pPr>
              <w:pStyle w:val="Bang"/>
            </w:pPr>
            <w:r>
              <w:t>HuyTDH,</w:t>
            </w:r>
          </w:p>
          <w:p w14:paraId="4DA82D30" w14:textId="77777777" w:rsidR="00956173" w:rsidRDefault="00956173" w:rsidP="008B421E">
            <w:pPr>
              <w:pStyle w:val="Bang"/>
            </w:pPr>
            <w:r>
              <w:t>HoangLVQ,</w:t>
            </w:r>
          </w:p>
          <w:p w14:paraId="47DA6939" w14:textId="77777777" w:rsidR="0076168D" w:rsidRDefault="00956173" w:rsidP="008B421E">
            <w:pPr>
              <w:pStyle w:val="Bang"/>
            </w:pPr>
            <w:r>
              <w:t>QuyenNV</w:t>
            </w:r>
          </w:p>
        </w:tc>
        <w:tc>
          <w:tcPr>
            <w:tcW w:w="1418" w:type="dxa"/>
            <w:vAlign w:val="center"/>
          </w:tcPr>
          <w:p w14:paraId="210380EE" w14:textId="77777777" w:rsidR="0076168D" w:rsidRDefault="00956173" w:rsidP="008B421E">
            <w:pPr>
              <w:pStyle w:val="Bang"/>
            </w:pPr>
            <w:r>
              <w:t>Report 3</w:t>
            </w:r>
          </w:p>
        </w:tc>
        <w:tc>
          <w:tcPr>
            <w:tcW w:w="850" w:type="dxa"/>
            <w:vAlign w:val="center"/>
          </w:tcPr>
          <w:p w14:paraId="1E760068" w14:textId="77777777" w:rsidR="0076168D" w:rsidRDefault="00956173" w:rsidP="008B421E">
            <w:pPr>
              <w:pStyle w:val="Bang"/>
            </w:pPr>
            <w:r>
              <w:t>Done</w:t>
            </w:r>
          </w:p>
        </w:tc>
        <w:tc>
          <w:tcPr>
            <w:tcW w:w="1403" w:type="dxa"/>
            <w:vAlign w:val="center"/>
          </w:tcPr>
          <w:p w14:paraId="2FFA565F" w14:textId="77777777" w:rsidR="0076168D" w:rsidRDefault="00956173" w:rsidP="008B421E">
            <w:pPr>
              <w:pStyle w:val="Bang"/>
            </w:pPr>
            <w:r>
              <w:t>Yes</w:t>
            </w:r>
          </w:p>
        </w:tc>
      </w:tr>
    </w:tbl>
    <w:p w14:paraId="1DCE2E90" w14:textId="77777777" w:rsidR="004B3D68" w:rsidRPr="008B421E" w:rsidRDefault="008B421E" w:rsidP="008B421E">
      <w:pPr>
        <w:pStyle w:val="Heading1"/>
      </w:pPr>
      <w:r>
        <w:rPr>
          <w:lang w:eastAsia="ja-JP"/>
        </w:rPr>
        <w:t>The next scheduled task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 w:rsidRPr="00CD622C" w14:paraId="01432ABA" w14:textId="77777777">
        <w:tc>
          <w:tcPr>
            <w:tcW w:w="2790" w:type="dxa"/>
            <w:shd w:val="clear" w:color="auto" w:fill="FFE8E1"/>
          </w:tcPr>
          <w:p w14:paraId="09DD0D61" w14:textId="77777777" w:rsidR="004B3D68" w:rsidRPr="00CD622C" w:rsidRDefault="008B421E" w:rsidP="008B421E">
            <w:pPr>
              <w:pStyle w:val="headingbang"/>
              <w:rPr>
                <w:lang w:val="vi-VN"/>
              </w:rPr>
            </w:pPr>
            <w:r>
              <w:rPr>
                <w:lang w:eastAsia="ja-JP"/>
              </w:rPr>
              <w:t>Task</w:t>
            </w:r>
          </w:p>
        </w:tc>
        <w:tc>
          <w:tcPr>
            <w:tcW w:w="3870" w:type="dxa"/>
            <w:shd w:val="clear" w:color="auto" w:fill="FFE8E1"/>
          </w:tcPr>
          <w:p w14:paraId="0056E529" w14:textId="77777777" w:rsidR="004B3D68" w:rsidRPr="008B421E" w:rsidRDefault="008B421E" w:rsidP="008B421E">
            <w:pPr>
              <w:pStyle w:val="headingbang"/>
            </w:pPr>
            <w:r>
              <w:rPr>
                <w:lang w:eastAsia="ja-JP"/>
              </w:rPr>
              <w:t>Deliverables</w:t>
            </w:r>
          </w:p>
        </w:tc>
        <w:tc>
          <w:tcPr>
            <w:tcW w:w="2700" w:type="dxa"/>
            <w:shd w:val="clear" w:color="auto" w:fill="FFE8E1"/>
          </w:tcPr>
          <w:p w14:paraId="20A1FBBC" w14:textId="77777777" w:rsidR="004B3D68" w:rsidRPr="008B421E" w:rsidRDefault="008B421E" w:rsidP="008B421E">
            <w:pPr>
              <w:pStyle w:val="headingbang"/>
            </w:pPr>
            <w:r>
              <w:rPr>
                <w:lang w:eastAsia="ja-JP"/>
              </w:rPr>
              <w:t>End Date</w:t>
            </w:r>
          </w:p>
        </w:tc>
      </w:tr>
      <w:tr w:rsidR="004B3D68" w:rsidRPr="00CD622C" w14:paraId="1214381A" w14:textId="77777777">
        <w:tc>
          <w:tcPr>
            <w:tcW w:w="2790" w:type="dxa"/>
            <w:vAlign w:val="center"/>
          </w:tcPr>
          <w:p w14:paraId="08CAD1C1" w14:textId="77777777" w:rsidR="004B3D68" w:rsidRPr="0067344B" w:rsidRDefault="00956173" w:rsidP="0067344B">
            <w:pPr>
              <w:pStyle w:val="Bang"/>
            </w:pPr>
            <w:r>
              <w:t>Create System Architecture Design Document</w:t>
            </w:r>
          </w:p>
        </w:tc>
        <w:tc>
          <w:tcPr>
            <w:tcW w:w="3870" w:type="dxa"/>
            <w:vAlign w:val="center"/>
          </w:tcPr>
          <w:p w14:paraId="67DD84B8" w14:textId="77777777" w:rsidR="004B3D68" w:rsidRPr="00CD622C" w:rsidRDefault="00956173" w:rsidP="008B421E">
            <w:pPr>
              <w:pStyle w:val="Bang"/>
              <w:rPr>
                <w:lang w:val="vi-VN"/>
              </w:rPr>
            </w:pPr>
            <w:r>
              <w:t>System Architecture</w:t>
            </w:r>
          </w:p>
        </w:tc>
        <w:tc>
          <w:tcPr>
            <w:tcW w:w="2700" w:type="dxa"/>
            <w:vAlign w:val="center"/>
          </w:tcPr>
          <w:p w14:paraId="3839879C" w14:textId="77777777" w:rsidR="004B3D68" w:rsidRPr="00CD622C" w:rsidRDefault="00956173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08/11</w:t>
            </w:r>
            <w:r w:rsidR="00DA4DB8">
              <w:rPr>
                <w:lang w:val="vi-VN"/>
              </w:rPr>
              <w:t>/2015</w:t>
            </w:r>
          </w:p>
        </w:tc>
      </w:tr>
      <w:tr w:rsidR="005C2B8C" w:rsidRPr="00CD622C" w14:paraId="22422C99" w14:textId="77777777">
        <w:tc>
          <w:tcPr>
            <w:tcW w:w="2790" w:type="dxa"/>
            <w:vAlign w:val="center"/>
          </w:tcPr>
          <w:p w14:paraId="2CB8FB6A" w14:textId="77777777" w:rsidR="005C2B8C" w:rsidRPr="0067344B" w:rsidRDefault="005C2B8C" w:rsidP="008B421E">
            <w:pPr>
              <w:pStyle w:val="Bang"/>
            </w:pPr>
            <w:r>
              <w:rPr>
                <w:lang w:val="vi-VN"/>
              </w:rPr>
              <w:t>Create Progress Report</w:t>
            </w:r>
            <w:r w:rsidR="0067344B">
              <w:t xml:space="preserve"> </w:t>
            </w:r>
            <w:r w:rsidR="00956173">
              <w:t>4</w:t>
            </w:r>
          </w:p>
        </w:tc>
        <w:tc>
          <w:tcPr>
            <w:tcW w:w="3870" w:type="dxa"/>
            <w:vAlign w:val="center"/>
          </w:tcPr>
          <w:p w14:paraId="4F91CD4D" w14:textId="77777777"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Progress Report Document</w:t>
            </w:r>
          </w:p>
        </w:tc>
        <w:tc>
          <w:tcPr>
            <w:tcW w:w="2700" w:type="dxa"/>
            <w:vAlign w:val="center"/>
          </w:tcPr>
          <w:p w14:paraId="277DDADE" w14:textId="77777777" w:rsidR="005C2B8C" w:rsidRDefault="00956173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08/11/2015</w:t>
            </w:r>
          </w:p>
        </w:tc>
      </w:tr>
      <w:tr w:rsidR="008667BD" w:rsidRPr="00CD622C" w14:paraId="660755FF" w14:textId="77777777">
        <w:tc>
          <w:tcPr>
            <w:tcW w:w="2790" w:type="dxa"/>
            <w:vAlign w:val="center"/>
          </w:tcPr>
          <w:p w14:paraId="5FB5BB07" w14:textId="77777777" w:rsidR="008667BD" w:rsidRPr="0067344B" w:rsidRDefault="008667BD" w:rsidP="008B421E">
            <w:pPr>
              <w:pStyle w:val="Bang"/>
            </w:pPr>
            <w:r>
              <w:rPr>
                <w:lang w:val="vi-VN"/>
              </w:rPr>
              <w:t>Meeting minutes</w:t>
            </w:r>
            <w:r w:rsidR="0067344B">
              <w:t xml:space="preserve"> </w:t>
            </w:r>
            <w:r w:rsidR="00956173">
              <w:t>4</w:t>
            </w:r>
          </w:p>
        </w:tc>
        <w:tc>
          <w:tcPr>
            <w:tcW w:w="3870" w:type="dxa"/>
            <w:vAlign w:val="center"/>
          </w:tcPr>
          <w:p w14:paraId="59D4E664" w14:textId="77777777" w:rsidR="008667BD" w:rsidRDefault="008667BD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Report task to supervisors</w:t>
            </w:r>
          </w:p>
        </w:tc>
        <w:tc>
          <w:tcPr>
            <w:tcW w:w="2700" w:type="dxa"/>
            <w:vAlign w:val="center"/>
          </w:tcPr>
          <w:p w14:paraId="579764EA" w14:textId="77777777" w:rsidR="008667BD" w:rsidRDefault="00956173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08/11/2015</w:t>
            </w:r>
          </w:p>
        </w:tc>
      </w:tr>
    </w:tbl>
    <w:p w14:paraId="427B148B" w14:textId="77777777" w:rsidR="004B3D68" w:rsidRPr="00CD622C" w:rsidRDefault="004B3D68" w:rsidP="008B421E">
      <w:pPr>
        <w:jc w:val="center"/>
        <w:rPr>
          <w:lang w:val="vi-VN"/>
        </w:rPr>
      </w:pPr>
    </w:p>
    <w:p w14:paraId="06CFEA79" w14:textId="77777777" w:rsidR="004B3D68" w:rsidRPr="00CD622C" w:rsidRDefault="004B3D68" w:rsidP="008B421E">
      <w:pPr>
        <w:pStyle w:val="Content"/>
        <w:ind w:left="0"/>
        <w:jc w:val="center"/>
        <w:rPr>
          <w:lang w:val="vi-VN"/>
        </w:rPr>
      </w:pPr>
    </w:p>
    <w:p w14:paraId="7162CC7E" w14:textId="77777777" w:rsidR="004B3D68" w:rsidRPr="00CD622C" w:rsidRDefault="004B3D68" w:rsidP="008B421E">
      <w:pPr>
        <w:pStyle w:val="Content"/>
        <w:ind w:left="0"/>
        <w:jc w:val="center"/>
        <w:rPr>
          <w:lang w:val="vi-VN"/>
        </w:rPr>
      </w:pPr>
    </w:p>
    <w:p w14:paraId="764BE1E0" w14:textId="77777777" w:rsidR="004B3D68" w:rsidRPr="008B421E" w:rsidRDefault="008B421E" w:rsidP="008B421E">
      <w:pPr>
        <w:pStyle w:val="Content"/>
        <w:ind w:left="0" w:right="1410"/>
        <w:jc w:val="right"/>
        <w:rPr>
          <w:b/>
          <w:i/>
          <w:lang w:eastAsia="ja-JP"/>
        </w:rPr>
      </w:pPr>
      <w:r>
        <w:rPr>
          <w:b/>
          <w:i/>
          <w:lang w:eastAsia="ja-JP"/>
        </w:rPr>
        <w:t>Author</w:t>
      </w:r>
    </w:p>
    <w:p w14:paraId="582541FD" w14:textId="77777777" w:rsidR="005C2B8C" w:rsidRPr="00CD622C" w:rsidRDefault="005C2B8C" w:rsidP="008B421E">
      <w:pPr>
        <w:pStyle w:val="Content"/>
        <w:ind w:left="0" w:right="1410"/>
        <w:jc w:val="right"/>
        <w:rPr>
          <w:b/>
          <w:i/>
          <w:lang w:val="vi-VN"/>
        </w:rPr>
      </w:pPr>
      <w:r>
        <w:rPr>
          <w:rFonts w:hint="eastAsia"/>
          <w:b/>
          <w:i/>
          <w:lang w:val="vi-VN" w:eastAsia="ja-JP"/>
        </w:rPr>
        <w:t>LE VAN QUY HOANG</w:t>
      </w:r>
    </w:p>
    <w:p w14:paraId="28616B3E" w14:textId="77777777" w:rsidR="004B3D68" w:rsidRPr="00CD622C" w:rsidRDefault="004B3D68" w:rsidP="008B421E">
      <w:pPr>
        <w:jc w:val="center"/>
        <w:rPr>
          <w:lang w:val="vi-VN"/>
        </w:rPr>
      </w:pPr>
    </w:p>
    <w:sectPr w:rsidR="004B3D68" w:rsidRPr="00CD622C" w:rsidSect="0063008A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AEE63" w14:textId="77777777" w:rsidR="005D323F" w:rsidRDefault="005D323F">
      <w:r>
        <w:separator/>
      </w:r>
    </w:p>
  </w:endnote>
  <w:endnote w:type="continuationSeparator" w:id="0">
    <w:p w14:paraId="4B9064FC" w14:textId="77777777" w:rsidR="005D323F" w:rsidRDefault="005D3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Cambria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altName w:val="Arial"/>
    <w:charset w:val="00"/>
    <w:family w:val="swiss"/>
    <w:pitch w:val="variable"/>
    <w:sig w:usb0="00000001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B8786" w14:textId="538D21F5"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>
      <w:tab/>
    </w:r>
    <w:r w:rsidR="00A3157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31578">
      <w:rPr>
        <w:rStyle w:val="PageNumber"/>
      </w:rPr>
      <w:fldChar w:fldCharType="separate"/>
    </w:r>
    <w:r w:rsidR="00514BA0">
      <w:rPr>
        <w:rStyle w:val="PageNumber"/>
        <w:noProof/>
      </w:rPr>
      <w:t>1</w:t>
    </w:r>
    <w:r w:rsidR="00A31578">
      <w:rPr>
        <w:rStyle w:val="PageNumber"/>
      </w:rPr>
      <w:fldChar w:fldCharType="end"/>
    </w:r>
    <w:r>
      <w:rPr>
        <w:rStyle w:val="PageNumber"/>
      </w:rPr>
      <w:t>/</w:t>
    </w:r>
    <w:r w:rsidR="00A3157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A31578">
      <w:rPr>
        <w:rStyle w:val="PageNumber"/>
      </w:rPr>
      <w:fldChar w:fldCharType="separate"/>
    </w:r>
    <w:r w:rsidR="00514BA0">
      <w:rPr>
        <w:rStyle w:val="PageNumber"/>
        <w:noProof/>
      </w:rPr>
      <w:t>2</w:t>
    </w:r>
    <w:r w:rsidR="00A3157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5FBBD" w14:textId="77777777" w:rsidR="005D323F" w:rsidRDefault="005D323F">
      <w:r>
        <w:separator/>
      </w:r>
    </w:p>
  </w:footnote>
  <w:footnote w:type="continuationSeparator" w:id="0">
    <w:p w14:paraId="5CFC1DA8" w14:textId="77777777" w:rsidR="005D323F" w:rsidRDefault="005D3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B8416B7"/>
    <w:multiLevelType w:val="hybridMultilevel"/>
    <w:tmpl w:val="C4C8E494"/>
    <w:lvl w:ilvl="0" w:tplc="C2F488BA">
      <w:start w:val="1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</w:rPr>
    </w:lvl>
  </w:abstractNum>
  <w:abstractNum w:abstractNumId="12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3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5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</w:rPr>
    </w:lvl>
  </w:abstractNum>
  <w:abstractNum w:abstractNumId="16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 w15:restartNumberingAfterBreak="0">
    <w:nsid w:val="4BFF3A0F"/>
    <w:multiLevelType w:val="hybridMultilevel"/>
    <w:tmpl w:val="52AAD2CC"/>
    <w:lvl w:ilvl="0" w:tplc="631A32CE">
      <w:start w:val="1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D0274"/>
    <w:multiLevelType w:val="hybridMultilevel"/>
    <w:tmpl w:val="6C707A64"/>
    <w:lvl w:ilvl="0" w:tplc="6F7E9CB6">
      <w:start w:val="2040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2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3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16"/>
  </w:num>
  <w:num w:numId="3">
    <w:abstractNumId w:val="3"/>
  </w:num>
  <w:num w:numId="4">
    <w:abstractNumId w:val="11"/>
  </w:num>
  <w:num w:numId="5">
    <w:abstractNumId w:val="15"/>
  </w:num>
  <w:num w:numId="6">
    <w:abstractNumId w:val="33"/>
  </w:num>
  <w:num w:numId="7">
    <w:abstractNumId w:val="13"/>
  </w:num>
  <w:num w:numId="8">
    <w:abstractNumId w:val="22"/>
  </w:num>
  <w:num w:numId="9">
    <w:abstractNumId w:val="9"/>
  </w:num>
  <w:num w:numId="10">
    <w:abstractNumId w:val="31"/>
  </w:num>
  <w:num w:numId="11">
    <w:abstractNumId w:val="7"/>
  </w:num>
  <w:num w:numId="12">
    <w:abstractNumId w:val="7"/>
  </w:num>
  <w:num w:numId="13">
    <w:abstractNumId w:val="21"/>
  </w:num>
  <w:num w:numId="14">
    <w:abstractNumId w:val="2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652396"/>
    <w:rsid w:val="0000617E"/>
    <w:rsid w:val="00041A0F"/>
    <w:rsid w:val="00042655"/>
    <w:rsid w:val="00051E03"/>
    <w:rsid w:val="0005653E"/>
    <w:rsid w:val="00085BFE"/>
    <w:rsid w:val="0011686A"/>
    <w:rsid w:val="00165A3B"/>
    <w:rsid w:val="00180D9D"/>
    <w:rsid w:val="001E3709"/>
    <w:rsid w:val="00217F45"/>
    <w:rsid w:val="00257A70"/>
    <w:rsid w:val="002823FD"/>
    <w:rsid w:val="002A503B"/>
    <w:rsid w:val="003323D4"/>
    <w:rsid w:val="003840BC"/>
    <w:rsid w:val="003B50ED"/>
    <w:rsid w:val="003D1051"/>
    <w:rsid w:val="003F04B0"/>
    <w:rsid w:val="00431552"/>
    <w:rsid w:val="00431B37"/>
    <w:rsid w:val="004A4218"/>
    <w:rsid w:val="004A5245"/>
    <w:rsid w:val="004B3D68"/>
    <w:rsid w:val="00514BA0"/>
    <w:rsid w:val="005610E8"/>
    <w:rsid w:val="0059001F"/>
    <w:rsid w:val="005A4A75"/>
    <w:rsid w:val="005C2B8C"/>
    <w:rsid w:val="005D323F"/>
    <w:rsid w:val="005E29AA"/>
    <w:rsid w:val="0063008A"/>
    <w:rsid w:val="00652396"/>
    <w:rsid w:val="00670AA0"/>
    <w:rsid w:val="0067344B"/>
    <w:rsid w:val="006A0499"/>
    <w:rsid w:val="006A545C"/>
    <w:rsid w:val="006B03FE"/>
    <w:rsid w:val="006F6A67"/>
    <w:rsid w:val="00710E10"/>
    <w:rsid w:val="0073798B"/>
    <w:rsid w:val="0076168D"/>
    <w:rsid w:val="00787CD4"/>
    <w:rsid w:val="00851DF5"/>
    <w:rsid w:val="008667BD"/>
    <w:rsid w:val="008B421E"/>
    <w:rsid w:val="009036F3"/>
    <w:rsid w:val="00916874"/>
    <w:rsid w:val="00956173"/>
    <w:rsid w:val="00990DE8"/>
    <w:rsid w:val="009F7CEF"/>
    <w:rsid w:val="00A12D0E"/>
    <w:rsid w:val="00A31578"/>
    <w:rsid w:val="00A7285E"/>
    <w:rsid w:val="00AD721A"/>
    <w:rsid w:val="00AF59C0"/>
    <w:rsid w:val="00B55BCC"/>
    <w:rsid w:val="00B95BBA"/>
    <w:rsid w:val="00C04DC6"/>
    <w:rsid w:val="00CD622C"/>
    <w:rsid w:val="00D02F7F"/>
    <w:rsid w:val="00DA4DB8"/>
    <w:rsid w:val="00DE4A9F"/>
    <w:rsid w:val="00E0475D"/>
    <w:rsid w:val="00EB4AA0"/>
    <w:rsid w:val="00EE52E8"/>
    <w:rsid w:val="00F1404C"/>
    <w:rsid w:val="00F277DE"/>
    <w:rsid w:val="00F60018"/>
    <w:rsid w:val="00F73C36"/>
    <w:rsid w:val="00FA6192"/>
    <w:rsid w:val="00FB7370"/>
    <w:rsid w:val="00FC62CB"/>
    <w:rsid w:val="00FD3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F1DF951"/>
  <w15:docId w15:val="{23C34808-D796-4F6C-A4C3-F7D23638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08A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8B421E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63008A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63008A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3008A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63008A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</w:rPr>
  </w:style>
  <w:style w:type="paragraph" w:styleId="Heading6">
    <w:name w:val="heading 6"/>
    <w:basedOn w:val="Normal"/>
    <w:next w:val="Normal"/>
    <w:qFormat/>
    <w:rsid w:val="0063008A"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63008A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63008A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3008A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63008A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63008A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63008A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63008A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63008A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63008A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63008A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63008A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63008A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63008A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63008A"/>
    <w:pPr>
      <w:numPr>
        <w:numId w:val="4"/>
      </w:numPr>
      <w:jc w:val="both"/>
    </w:pPr>
  </w:style>
  <w:style w:type="paragraph" w:customStyle="1" w:styleId="NVCI">
    <w:name w:val="N_VCI"/>
    <w:basedOn w:val="Normal"/>
    <w:rsid w:val="0063008A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63008A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63008A"/>
    <w:rPr>
      <w:b/>
      <w:i/>
      <w:color w:val="800080"/>
    </w:rPr>
  </w:style>
  <w:style w:type="paragraph" w:customStyle="1" w:styleId="NormalJob">
    <w:name w:val="NormalJob"/>
    <w:basedOn w:val="Normal"/>
    <w:rsid w:val="0063008A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63008A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63008A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63008A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63008A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63008A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63008A"/>
    <w:rPr>
      <w:vertAlign w:val="superscript"/>
    </w:rPr>
  </w:style>
  <w:style w:type="paragraph" w:styleId="Caption">
    <w:name w:val="caption"/>
    <w:basedOn w:val="Normal"/>
    <w:next w:val="Normal"/>
    <w:qFormat/>
    <w:rsid w:val="0063008A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63008A"/>
    <w:rPr>
      <w:rFonts w:ascii=".VnArial" w:hAnsi=".VnArial"/>
      <w:sz w:val="16"/>
    </w:rPr>
  </w:style>
  <w:style w:type="paragraph" w:styleId="Footer">
    <w:name w:val="footer"/>
    <w:basedOn w:val="Normal"/>
    <w:autoRedefine/>
    <w:rsid w:val="0063008A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63008A"/>
  </w:style>
  <w:style w:type="paragraph" w:customStyle="1" w:styleId="Content">
    <w:name w:val="Content"/>
    <w:basedOn w:val="Normal"/>
    <w:rsid w:val="0063008A"/>
    <w:pPr>
      <w:spacing w:before="0"/>
      <w:jc w:val="both"/>
    </w:pPr>
  </w:style>
  <w:style w:type="paragraph" w:styleId="PlainText">
    <w:name w:val="Plain Text"/>
    <w:basedOn w:val="Normal"/>
    <w:rsid w:val="0063008A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63008A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63008A"/>
    <w:rPr>
      <w:color w:val="0000FF"/>
      <w:u w:val="single"/>
    </w:rPr>
  </w:style>
  <w:style w:type="character" w:styleId="FollowedHyperlink">
    <w:name w:val="FollowedHyperlink"/>
    <w:basedOn w:val="DefaultParagraphFont"/>
    <w:rsid w:val="0063008A"/>
    <w:rPr>
      <w:color w:val="800080"/>
      <w:u w:val="single"/>
    </w:rPr>
  </w:style>
  <w:style w:type="paragraph" w:customStyle="1" w:styleId="Bang">
    <w:name w:val="Bang"/>
    <w:basedOn w:val="Header"/>
    <w:autoRedefine/>
    <w:rsid w:val="008B421E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63008A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63008A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63008A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63008A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63008A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63008A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63008A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3008A"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63008A"/>
    <w:rPr>
      <w:rFonts w:ascii=".VnHelvetIns" w:hAnsi=".VnHelvetIns"/>
      <w:caps w:val="0"/>
      <w:outline/>
      <w:sz w:val="40"/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rsid w:val="0063008A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63008A"/>
    <w:rPr>
      <w:rFonts w:cs="Tahoma"/>
      <w:b w:val="0"/>
      <w:i/>
    </w:rPr>
  </w:style>
  <w:style w:type="paragraph" w:customStyle="1" w:styleId="Style1">
    <w:name w:val="Style1"/>
    <w:rsid w:val="0063008A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8B421E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63008A"/>
    <w:pPr>
      <w:jc w:val="center"/>
    </w:pPr>
  </w:style>
  <w:style w:type="paragraph" w:customStyle="1" w:styleId="HeadingLv2">
    <w:name w:val="Heading Lv2"/>
    <w:basedOn w:val="headingbang"/>
    <w:autoRedefine/>
    <w:rsid w:val="0063008A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63008A"/>
    <w:pPr>
      <w:shd w:val="clear" w:color="auto" w:fill="FFE8E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y\Desktop\Capstone%20Project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</Template>
  <TotalTime>165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Family</dc:creator>
  <cp:keywords/>
  <dc:description>Newly issue</dc:description>
  <cp:lastModifiedBy>hoanglvq</cp:lastModifiedBy>
  <cp:revision>27</cp:revision>
  <cp:lastPrinted>2015-10-04T19:39:00Z</cp:lastPrinted>
  <dcterms:created xsi:type="dcterms:W3CDTF">2015-09-11T17:51:00Z</dcterms:created>
  <dcterms:modified xsi:type="dcterms:W3CDTF">2015-10-04T19:39:00Z</dcterms:modified>
  <cp:category>Report, template</cp:category>
</cp:coreProperties>
</file>