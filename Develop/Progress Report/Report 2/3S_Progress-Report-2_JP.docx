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Tr="00F6001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D1051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60018" w:rsidRPr="00652396" w:rsidRDefault="008B3722">
            <w:pPr>
              <w:pStyle w:val="Bang"/>
              <w:rPr>
                <w:lang w:val="vi-VN"/>
              </w:rPr>
            </w:pPr>
            <w:r>
              <w:t>20</w:t>
            </w:r>
            <w:r w:rsidR="00F60018">
              <w:rPr>
                <w:lang w:val="vi-VN"/>
              </w:rPr>
              <w:t>/09/2015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:rsidR="00F60018" w:rsidRPr="00652396" w:rsidRDefault="00F6001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Mr. Tran Binh Duong 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F60018" w:rsidRPr="00652396" w:rsidRDefault="008B3722" w:rsidP="008B3722">
            <w:pPr>
              <w:pStyle w:val="Bang"/>
              <w:rPr>
                <w:lang w:val="vi-VN"/>
              </w:rPr>
            </w:pPr>
            <w:r>
              <w:t>13</w:t>
            </w:r>
            <w:r w:rsidR="00F60018">
              <w:rPr>
                <w:lang w:val="vi-VN"/>
              </w:rPr>
              <w:t xml:space="preserve">/09/2015 – </w:t>
            </w:r>
            <w:r>
              <w:t>20</w:t>
            </w:r>
            <w:r w:rsidR="00F60018">
              <w:rPr>
                <w:lang w:val="vi-VN"/>
              </w:rPr>
              <w:t>/09/2015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F60018" w:rsidRDefault="00F60018">
            <w:pPr>
              <w:pStyle w:val="Bang"/>
            </w:pP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652396" w:rsidP="00652396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RPr="00652396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652396" w:rsidRDefault="00652396" w:rsidP="00DE230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6 </w:t>
            </w:r>
            <w:r w:rsidR="00DE2308">
              <w:rPr>
                <w:rFonts w:hint="eastAsia"/>
                <w:lang w:val="vi-VN"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4B3D68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:rsidR="00652396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3D1051" w:rsidRDefault="003D105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2208 man-hours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3D1051" w:rsidRDefault="003D105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168 man-hours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3D1051" w:rsidRDefault="00D13896">
            <w:pPr>
              <w:pStyle w:val="Bang"/>
              <w:rPr>
                <w:lang w:val="vi-VN"/>
              </w:rPr>
            </w:pPr>
            <w:r>
              <w:t>336</w:t>
            </w:r>
            <w:r w:rsidR="003D1051">
              <w:rPr>
                <w:lang w:val="vi-VN"/>
              </w:rPr>
              <w:t xml:space="preserve"> man-hours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60B5D">
        <w:trPr>
          <w:trHeight w:val="410"/>
        </w:trPr>
        <w:tc>
          <w:tcPr>
            <w:tcW w:w="2552" w:type="dxa"/>
            <w:vAlign w:val="center"/>
          </w:tcPr>
          <w:p w:rsidR="00460B5D" w:rsidRDefault="00460B5D">
            <w:pPr>
              <w:pStyle w:val="HeadingLv1"/>
              <w:rPr>
                <w:lang w:eastAsia="ja-JP"/>
              </w:rPr>
            </w:pPr>
            <w:r w:rsidRPr="00460B5D">
              <w:rPr>
                <w:rFonts w:hint="eastAsia"/>
                <w:lang w:eastAsia="ja-JP"/>
              </w:rPr>
              <w:t>残</w:t>
            </w:r>
            <w:r>
              <w:rPr>
                <w:rFonts w:hint="eastAsia"/>
                <w:lang w:eastAsia="ja-JP"/>
              </w:rPr>
              <w:t>る工数</w:t>
            </w:r>
          </w:p>
        </w:tc>
        <w:tc>
          <w:tcPr>
            <w:tcW w:w="2551" w:type="dxa"/>
            <w:vAlign w:val="center"/>
          </w:tcPr>
          <w:p w:rsidR="00460B5D" w:rsidRDefault="00460B5D">
            <w:pPr>
              <w:pStyle w:val="Bang"/>
            </w:pPr>
            <w:r>
              <w:rPr>
                <w:rFonts w:hint="eastAsia"/>
                <w:lang w:eastAsia="ja-JP"/>
              </w:rPr>
              <w:t xml:space="preserve">1872 </w:t>
            </w:r>
            <w:r>
              <w:rPr>
                <w:lang w:val="vi-VN"/>
              </w:rPr>
              <w:t>man-hours</w:t>
            </w:r>
          </w:p>
        </w:tc>
        <w:tc>
          <w:tcPr>
            <w:tcW w:w="4347" w:type="dxa"/>
            <w:vAlign w:val="center"/>
          </w:tcPr>
          <w:p w:rsidR="00460B5D" w:rsidRDefault="00460B5D">
            <w:pPr>
              <w:pStyle w:val="Bang"/>
            </w:pPr>
          </w:p>
        </w:tc>
      </w:tr>
    </w:tbl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:rsidTr="005C2B8C">
        <w:tc>
          <w:tcPr>
            <w:tcW w:w="1437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835" w:type="dxa"/>
            <w:shd w:val="clear" w:color="auto" w:fill="FFE8E1"/>
          </w:tcPr>
          <w:p w:rsidR="004B3D68" w:rsidRDefault="00446C04" w:rsidP="00446C04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417" w:type="dxa"/>
            <w:shd w:val="clear" w:color="auto" w:fill="FFE8E1"/>
          </w:tcPr>
          <w:p w:rsidR="004B3D68" w:rsidRDefault="00446C04" w:rsidP="00446C04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FFE8E1"/>
          </w:tcPr>
          <w:p w:rsidR="004B3D68" w:rsidRDefault="00446C04" w:rsidP="00446C04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446C04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403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CD622C" w:rsidRPr="00CD622C" w:rsidTr="005C2B8C">
        <w:tc>
          <w:tcPr>
            <w:tcW w:w="1437" w:type="dxa"/>
            <w:vAlign w:val="center"/>
          </w:tcPr>
          <w:p w:rsidR="00CD622C" w:rsidRDefault="000A17B3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プロジェクトの管理プラン</w:t>
            </w:r>
            <w:r w:rsidR="003F04B0">
              <w:rPr>
                <w:rFonts w:hint="eastAsia"/>
                <w:lang w:val="vi-VN" w:eastAsia="ja-JP"/>
              </w:rPr>
              <w:t>を作成する</w:t>
            </w:r>
          </w:p>
        </w:tc>
        <w:tc>
          <w:tcPr>
            <w:tcW w:w="2835" w:type="dxa"/>
            <w:vAlign w:val="center"/>
          </w:tcPr>
          <w:p w:rsidR="00CD622C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この管理プラン：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　プロジェクトの概要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　プロジェクトの</w:t>
            </w:r>
            <w:r w:rsidRPr="00812A92">
              <w:rPr>
                <w:rFonts w:hint="eastAsia"/>
                <w:lang w:val="vi-VN" w:eastAsia="ja-JP"/>
              </w:rPr>
              <w:t>組織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 xml:space="preserve">－　</w:t>
            </w:r>
            <w:r w:rsidRPr="00812A92">
              <w:rPr>
                <w:rFonts w:hint="eastAsia"/>
                <w:lang w:val="vi-VN" w:eastAsia="ja-JP"/>
              </w:rPr>
              <w:t>ツール</w:t>
            </w:r>
            <w:r>
              <w:rPr>
                <w:rFonts w:hint="eastAsia"/>
                <w:lang w:val="vi-VN" w:eastAsia="ja-JP"/>
              </w:rPr>
              <w:t>とインフラ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　スケジュール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lastRenderedPageBreak/>
              <w:t xml:space="preserve">－　</w:t>
            </w:r>
            <w:r w:rsidRPr="00812A92">
              <w:rPr>
                <w:rFonts w:hint="eastAsia"/>
                <w:lang w:val="vi-VN" w:eastAsia="ja-JP"/>
              </w:rPr>
              <w:t>コミュニケーション</w:t>
            </w:r>
            <w:r>
              <w:rPr>
                <w:rFonts w:hint="eastAsia"/>
                <w:lang w:val="vi-VN" w:eastAsia="ja-JP"/>
              </w:rPr>
              <w:t>管理</w:t>
            </w:r>
          </w:p>
          <w:p w:rsidR="00812A92" w:rsidRDefault="00812A92" w:rsidP="00812A92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　リスク管理</w:t>
            </w:r>
          </w:p>
          <w:p w:rsidR="00812A92" w:rsidRDefault="00812A92" w:rsidP="00805E99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 xml:space="preserve">－　</w:t>
            </w:r>
            <w:r w:rsidR="00805E99" w:rsidRPr="00805E99">
              <w:rPr>
                <w:rFonts w:hint="eastAsia"/>
                <w:lang w:val="vi-VN" w:eastAsia="ja-JP"/>
              </w:rPr>
              <w:t>クオリティ</w:t>
            </w:r>
            <w:r>
              <w:rPr>
                <w:rFonts w:hint="eastAsia"/>
                <w:lang w:val="vi-VN" w:eastAsia="ja-JP"/>
              </w:rPr>
              <w:t>管理</w:t>
            </w:r>
          </w:p>
        </w:tc>
        <w:tc>
          <w:tcPr>
            <w:tcW w:w="1417" w:type="dxa"/>
            <w:vAlign w:val="center"/>
          </w:tcPr>
          <w:p w:rsidR="00DA4DB8" w:rsidRDefault="0062255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HoangLVQ</w:t>
            </w:r>
          </w:p>
        </w:tc>
        <w:tc>
          <w:tcPr>
            <w:tcW w:w="1418" w:type="dxa"/>
            <w:vAlign w:val="center"/>
          </w:tcPr>
          <w:p w:rsidR="00DA4DB8" w:rsidRDefault="0062255D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レポート２</w:t>
            </w:r>
          </w:p>
        </w:tc>
        <w:tc>
          <w:tcPr>
            <w:tcW w:w="850" w:type="dxa"/>
            <w:vAlign w:val="center"/>
          </w:tcPr>
          <w:p w:rsidR="00CD622C" w:rsidRDefault="00510C39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CD622C" w:rsidRDefault="0090345D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有る</w:t>
            </w:r>
          </w:p>
        </w:tc>
      </w:tr>
      <w:tr w:rsidR="005C2B8C" w:rsidRPr="00CD622C" w:rsidTr="005C2B8C">
        <w:tc>
          <w:tcPr>
            <w:tcW w:w="1437" w:type="dxa"/>
            <w:vAlign w:val="center"/>
          </w:tcPr>
          <w:p w:rsidR="005C2B8C" w:rsidRDefault="0062255D" w:rsidP="005C2B8C">
            <w:pPr>
              <w:pStyle w:val="Bang"/>
              <w:rPr>
                <w:rFonts w:ascii="Calibri" w:hAnsi="Calibri" w:cs="Calibri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lastRenderedPageBreak/>
              <w:t>仕様書</w:t>
            </w:r>
            <w:r w:rsidR="00085BFE">
              <w:rPr>
                <w:rFonts w:ascii="Calibri" w:hAnsi="Calibri" w:cs="Calibri" w:hint="eastAsia"/>
                <w:lang w:val="vi-VN" w:eastAsia="ja-JP"/>
              </w:rPr>
              <w:t>を作成する</w:t>
            </w:r>
          </w:p>
          <w:p w:rsidR="00415F1E" w:rsidRDefault="00415F1E" w:rsidP="005C2B8C">
            <w:pPr>
              <w:pStyle w:val="Bang"/>
              <w:rPr>
                <w:lang w:val="vi-VN"/>
              </w:rPr>
            </w:pPr>
          </w:p>
        </w:tc>
        <w:tc>
          <w:tcPr>
            <w:tcW w:w="2835" w:type="dxa"/>
            <w:vAlign w:val="center"/>
          </w:tcPr>
          <w:p w:rsidR="005C2B8C" w:rsidRDefault="004D6645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この</w:t>
            </w:r>
            <w:r w:rsidR="003C5D2E">
              <w:rPr>
                <w:rFonts w:hint="eastAsia"/>
                <w:lang w:val="vi-VN" w:eastAsia="ja-JP"/>
              </w:rPr>
              <w:t>仕様書</w:t>
            </w:r>
            <w:r w:rsidR="005C2B8C">
              <w:rPr>
                <w:lang w:val="vi-VN"/>
              </w:rPr>
              <w:t>:</w:t>
            </w:r>
          </w:p>
          <w:p w:rsidR="005C2B8C" w:rsidRDefault="003C5D2E" w:rsidP="003C5D2E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ascii="Calibri" w:hAnsi="Calibri" w:cs="Calibri" w:hint="eastAsia"/>
                <w:lang w:val="vi-VN" w:eastAsia="ja-JP"/>
              </w:rPr>
              <w:t>ユースケース</w:t>
            </w:r>
            <w:r w:rsidR="003E62E8">
              <w:rPr>
                <w:rFonts w:ascii="Calibri" w:hAnsi="Calibri" w:cs="Calibri" w:hint="eastAsia"/>
                <w:lang w:val="vi-VN" w:eastAsia="ja-JP"/>
              </w:rPr>
              <w:t>。</w:t>
            </w:r>
          </w:p>
          <w:p w:rsidR="005C2B8C" w:rsidRDefault="00451547" w:rsidP="00211F08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ascii="Calibri" w:hAnsi="Calibri" w:cs="Calibri" w:hint="eastAsia"/>
                <w:lang w:val="vi-VN" w:eastAsia="ja-JP"/>
              </w:rPr>
              <w:t>ユースケースの説明</w:t>
            </w:r>
          </w:p>
        </w:tc>
        <w:tc>
          <w:tcPr>
            <w:tcW w:w="1417" w:type="dxa"/>
            <w:vAlign w:val="center"/>
          </w:tcPr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HoangLVQ,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HoangNK,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QuyenNV,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2C643D" w:rsidRPr="00CD622C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Nhung,NTH</w:t>
            </w:r>
          </w:p>
          <w:p w:rsidR="005C2B8C" w:rsidRDefault="005C2B8C" w:rsidP="005C2B8C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5C2B8C" w:rsidRDefault="00C55B50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レポート２</w:t>
            </w:r>
          </w:p>
        </w:tc>
        <w:tc>
          <w:tcPr>
            <w:tcW w:w="850" w:type="dxa"/>
            <w:vAlign w:val="center"/>
          </w:tcPr>
          <w:p w:rsidR="005C2B8C" w:rsidRPr="00CD622C" w:rsidRDefault="00C55B50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なし</w:t>
            </w:r>
          </w:p>
        </w:tc>
        <w:tc>
          <w:tcPr>
            <w:tcW w:w="1403" w:type="dxa"/>
            <w:vAlign w:val="center"/>
          </w:tcPr>
          <w:p w:rsidR="005C2B8C" w:rsidRDefault="0090345D" w:rsidP="005C2B8C">
            <w:pPr>
              <w:pStyle w:val="Bang"/>
            </w:pPr>
            <w:r>
              <w:rPr>
                <w:rFonts w:hint="eastAsia"/>
                <w:lang w:val="vi-VN" w:eastAsia="ja-JP"/>
              </w:rPr>
              <w:t>有る</w:t>
            </w:r>
          </w:p>
        </w:tc>
      </w:tr>
      <w:tr w:rsidR="00C55B50" w:rsidRPr="00CD622C" w:rsidTr="005C2B8C">
        <w:tc>
          <w:tcPr>
            <w:tcW w:w="1437" w:type="dxa"/>
            <w:vAlign w:val="center"/>
          </w:tcPr>
          <w:p w:rsidR="00C55B50" w:rsidRDefault="00C55B50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紹介書を</w:t>
            </w:r>
            <w:r w:rsidRPr="00C55B50">
              <w:rPr>
                <w:rFonts w:hint="eastAsia"/>
                <w:lang w:val="vi-VN" w:eastAsia="ja-JP"/>
              </w:rPr>
              <w:t>更新する</w:t>
            </w:r>
          </w:p>
        </w:tc>
        <w:tc>
          <w:tcPr>
            <w:tcW w:w="2835" w:type="dxa"/>
            <w:vAlign w:val="center"/>
          </w:tcPr>
          <w:p w:rsidR="00C55B50" w:rsidRDefault="00F557FE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監督者が検討したら、</w:t>
            </w:r>
            <w:r w:rsidR="00291764">
              <w:rPr>
                <w:rFonts w:hint="eastAsia"/>
                <w:lang w:val="vi-VN" w:eastAsia="ja-JP"/>
              </w:rPr>
              <w:t>紹介書を</w:t>
            </w:r>
            <w:r w:rsidR="00291764" w:rsidRPr="00C55B50">
              <w:rPr>
                <w:rFonts w:hint="eastAsia"/>
                <w:lang w:val="vi-VN" w:eastAsia="ja-JP"/>
              </w:rPr>
              <w:t>更新する</w:t>
            </w:r>
          </w:p>
        </w:tc>
        <w:tc>
          <w:tcPr>
            <w:tcW w:w="1417" w:type="dxa"/>
            <w:vAlign w:val="center"/>
          </w:tcPr>
          <w:p w:rsidR="00C55B50" w:rsidRDefault="00B96F07" w:rsidP="002C643D">
            <w:pPr>
              <w:pStyle w:val="Bang"/>
              <w:rPr>
                <w:lang w:val="vi-VN" w:eastAsia="ja-JP"/>
              </w:rPr>
            </w:pPr>
            <w:proofErr w:type="spellStart"/>
            <w:r>
              <w:t>HoangLVQ</w:t>
            </w:r>
            <w:proofErr w:type="spellEnd"/>
            <w:r>
              <w:t>,</w:t>
            </w:r>
            <w:r>
              <w:rPr>
                <w:rFonts w:hint="eastAsia"/>
                <w:lang w:eastAsia="ja-JP"/>
              </w:rPr>
              <w:t xml:space="preserve">　</w:t>
            </w:r>
            <w:proofErr w:type="spellStart"/>
            <w:r>
              <w:t>KhanhKC</w:t>
            </w:r>
            <w:proofErr w:type="spellEnd"/>
          </w:p>
        </w:tc>
        <w:tc>
          <w:tcPr>
            <w:tcW w:w="1418" w:type="dxa"/>
            <w:vAlign w:val="center"/>
          </w:tcPr>
          <w:p w:rsidR="00C55B50" w:rsidRDefault="00B96F07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レポート１：紹介書</w:t>
            </w:r>
          </w:p>
        </w:tc>
        <w:tc>
          <w:tcPr>
            <w:tcW w:w="850" w:type="dxa"/>
            <w:vAlign w:val="center"/>
          </w:tcPr>
          <w:p w:rsidR="00C55B50" w:rsidRDefault="00B96F07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C55B50" w:rsidRDefault="00B96F07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なし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t>次期</w:t>
      </w:r>
      <w:r>
        <w:rPr>
          <w:rFonts w:hint="eastAsia"/>
          <w:lang w:eastAsia="ja-JP"/>
        </w:rPr>
        <w:t>の</w:t>
      </w:r>
      <w:r w:rsidRPr="00CD622C">
        <w:rPr>
          <w:rFonts w:hint="eastAsia"/>
          <w:lang w:val="vi-VN" w:eastAsia="ja-JP"/>
        </w:rPr>
        <w:t>予定</w:t>
      </w:r>
      <w:r>
        <w:rPr>
          <w:rFonts w:hint="eastAsia"/>
          <w:lang w:eastAsia="ja-JP"/>
        </w:rPr>
        <w:t>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CD622C">
        <w:tc>
          <w:tcPr>
            <w:tcW w:w="279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終了予定日</w:t>
            </w:r>
          </w:p>
        </w:tc>
      </w:tr>
      <w:tr w:rsidR="00752996" w:rsidRPr="00CD622C">
        <w:tc>
          <w:tcPr>
            <w:tcW w:w="2790" w:type="dxa"/>
            <w:vAlign w:val="center"/>
          </w:tcPr>
          <w:p w:rsidR="00752996" w:rsidRPr="00CD622C" w:rsidRDefault="001914B7" w:rsidP="0075299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仕様書を更新する</w:t>
            </w:r>
          </w:p>
        </w:tc>
        <w:tc>
          <w:tcPr>
            <w:tcW w:w="3870" w:type="dxa"/>
            <w:vAlign w:val="center"/>
          </w:tcPr>
          <w:p w:rsidR="00752996" w:rsidRPr="00CD622C" w:rsidRDefault="001914B7" w:rsidP="001914B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仕様書</w:t>
            </w:r>
          </w:p>
        </w:tc>
        <w:tc>
          <w:tcPr>
            <w:tcW w:w="2700" w:type="dxa"/>
            <w:vAlign w:val="center"/>
          </w:tcPr>
          <w:p w:rsidR="00752996" w:rsidRPr="00CD622C" w:rsidRDefault="00752996" w:rsidP="007529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7</w:t>
            </w:r>
            <w:r>
              <w:rPr>
                <w:lang w:val="vi-VN"/>
              </w:rPr>
              <w:t>/09/2015</w:t>
            </w:r>
          </w:p>
        </w:tc>
      </w:tr>
      <w:tr w:rsidR="00752996" w:rsidRPr="00CD622C">
        <w:tc>
          <w:tcPr>
            <w:tcW w:w="2790" w:type="dxa"/>
            <w:vAlign w:val="center"/>
          </w:tcPr>
          <w:p w:rsidR="00752996" w:rsidRDefault="00D357D6" w:rsidP="00752996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議事録</w:t>
            </w:r>
            <w:r w:rsidR="004B70A4">
              <w:rPr>
                <w:rFonts w:hint="eastAsia"/>
                <w:lang w:val="vi-VN" w:eastAsia="ja-JP"/>
              </w:rPr>
              <w:t>３</w:t>
            </w:r>
            <w:bookmarkStart w:id="0" w:name="_GoBack"/>
            <w:bookmarkEnd w:id="0"/>
          </w:p>
        </w:tc>
        <w:tc>
          <w:tcPr>
            <w:tcW w:w="3870" w:type="dxa"/>
            <w:vAlign w:val="center"/>
          </w:tcPr>
          <w:p w:rsidR="00752996" w:rsidRDefault="00EE0C06" w:rsidP="0075299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監督者にタスクを報告する</w:t>
            </w:r>
          </w:p>
        </w:tc>
        <w:tc>
          <w:tcPr>
            <w:tcW w:w="2700" w:type="dxa"/>
            <w:vAlign w:val="center"/>
          </w:tcPr>
          <w:p w:rsidR="00752996" w:rsidRDefault="004B70A4" w:rsidP="00752996">
            <w:pPr>
              <w:pStyle w:val="Bang"/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/09/2015</w:t>
            </w:r>
          </w:p>
        </w:tc>
      </w:tr>
      <w:tr w:rsidR="00752996" w:rsidRPr="00CD622C">
        <w:tc>
          <w:tcPr>
            <w:tcW w:w="2790" w:type="dxa"/>
            <w:vAlign w:val="center"/>
          </w:tcPr>
          <w:p w:rsidR="00752996" w:rsidRDefault="00752996" w:rsidP="0075299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進捗レポート</w:t>
            </w:r>
            <w:r w:rsidR="00EE0C06">
              <w:rPr>
                <w:rFonts w:hint="eastAsia"/>
                <w:lang w:val="vi-VN" w:eastAsia="ja-JP"/>
              </w:rPr>
              <w:t>３</w:t>
            </w:r>
            <w:r>
              <w:rPr>
                <w:rFonts w:hint="eastAsia"/>
                <w:lang w:val="vi-VN" w:eastAsia="ja-JP"/>
              </w:rPr>
              <w:t>を作成する</w:t>
            </w:r>
          </w:p>
        </w:tc>
        <w:tc>
          <w:tcPr>
            <w:tcW w:w="3870" w:type="dxa"/>
            <w:vAlign w:val="center"/>
          </w:tcPr>
          <w:p w:rsidR="00752996" w:rsidRDefault="00752996" w:rsidP="00752996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進捗レポート</w:t>
            </w:r>
            <w:r w:rsidR="00EE0C06">
              <w:rPr>
                <w:rFonts w:hint="eastAsia"/>
                <w:lang w:val="vi-VN" w:eastAsia="ja-JP"/>
              </w:rPr>
              <w:t>３</w:t>
            </w:r>
          </w:p>
        </w:tc>
        <w:tc>
          <w:tcPr>
            <w:tcW w:w="2700" w:type="dxa"/>
            <w:vAlign w:val="center"/>
          </w:tcPr>
          <w:p w:rsidR="00752996" w:rsidRDefault="004B70A4" w:rsidP="007529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7</w:t>
            </w:r>
            <w:r>
              <w:rPr>
                <w:lang w:val="vi-VN"/>
              </w:rPr>
              <w:t>/09/2015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t>問題、提案</w:t>
      </w:r>
    </w:p>
    <w:p w:rsidR="004B3D68" w:rsidRPr="00CD622C" w:rsidRDefault="004B3D68">
      <w:pPr>
        <w:rPr>
          <w:lang w:val="vi-VN"/>
        </w:rPr>
      </w:pPr>
    </w:p>
    <w:p w:rsidR="004B3D68" w:rsidRPr="00CD622C" w:rsidRDefault="004B3D68">
      <w:pPr>
        <w:pStyle w:val="Content"/>
        <w:ind w:left="0"/>
        <w:rPr>
          <w:lang w:val="vi-VN"/>
        </w:rPr>
      </w:pPr>
      <w:r w:rsidRPr="00CD622C">
        <w:rPr>
          <w:lang w:val="vi-VN"/>
        </w:rPr>
        <w:tab/>
      </w:r>
      <w:r w:rsidRPr="00CD622C">
        <w:rPr>
          <w:lang w:val="vi-VN"/>
        </w:rPr>
        <w:tab/>
      </w:r>
      <w:r w:rsidRPr="00CD622C">
        <w:rPr>
          <w:lang w:val="vi-VN"/>
        </w:rPr>
        <w:tab/>
      </w:r>
    </w:p>
    <w:p w:rsidR="004B3D68" w:rsidRPr="00CD622C" w:rsidRDefault="004B3D68">
      <w:pPr>
        <w:pStyle w:val="Content"/>
        <w:ind w:left="0"/>
        <w:rPr>
          <w:lang w:val="vi-VN"/>
        </w:rPr>
      </w:pPr>
    </w:p>
    <w:p w:rsidR="004B3D68" w:rsidRDefault="00217F45">
      <w:pPr>
        <w:pStyle w:val="Content"/>
        <w:ind w:left="0" w:right="1410"/>
        <w:jc w:val="right"/>
        <w:rPr>
          <w:b/>
          <w:i/>
          <w:lang w:val="vi-VN" w:eastAsia="ja-JP"/>
        </w:rPr>
      </w:pPr>
      <w:r w:rsidRPr="00CD622C">
        <w:rPr>
          <w:rFonts w:hint="eastAsia"/>
          <w:b/>
          <w:i/>
          <w:lang w:val="vi-VN" w:eastAsia="ja-JP"/>
        </w:rPr>
        <w:t>作成者</w:t>
      </w:r>
    </w:p>
    <w:p w:rsidR="005C2B8C" w:rsidRPr="00CD622C" w:rsidRDefault="005C2B8C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:rsidR="004B3D68" w:rsidRPr="00CD622C" w:rsidRDefault="004B3D68">
      <w:pPr>
        <w:rPr>
          <w:lang w:val="vi-VN"/>
        </w:rPr>
      </w:pPr>
    </w:p>
    <w:sectPr w:rsidR="004B3D68" w:rsidRPr="00CD622C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92D" w:rsidRDefault="0003092D">
      <w:r>
        <w:separator/>
      </w:r>
    </w:p>
  </w:endnote>
  <w:endnote w:type="continuationSeparator" w:id="0">
    <w:p w:rsidR="0003092D" w:rsidRDefault="0003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ambria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248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A248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92D" w:rsidRDefault="0003092D">
      <w:r>
        <w:separator/>
      </w:r>
    </w:p>
  </w:footnote>
  <w:footnote w:type="continuationSeparator" w:id="0">
    <w:p w:rsidR="0003092D" w:rsidRDefault="00030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96"/>
    <w:rsid w:val="0000617E"/>
    <w:rsid w:val="0003092D"/>
    <w:rsid w:val="00042655"/>
    <w:rsid w:val="00051E03"/>
    <w:rsid w:val="0005653E"/>
    <w:rsid w:val="000812DF"/>
    <w:rsid w:val="00085BFE"/>
    <w:rsid w:val="000A17B3"/>
    <w:rsid w:val="00165A3B"/>
    <w:rsid w:val="00176BAD"/>
    <w:rsid w:val="00180D9D"/>
    <w:rsid w:val="001914B7"/>
    <w:rsid w:val="001A2482"/>
    <w:rsid w:val="001E3709"/>
    <w:rsid w:val="00211F08"/>
    <w:rsid w:val="00217F45"/>
    <w:rsid w:val="00231B21"/>
    <w:rsid w:val="00250BCA"/>
    <w:rsid w:val="00257A70"/>
    <w:rsid w:val="002823FD"/>
    <w:rsid w:val="00285F3C"/>
    <w:rsid w:val="00291764"/>
    <w:rsid w:val="002A503B"/>
    <w:rsid w:val="002B56A7"/>
    <w:rsid w:val="002C643D"/>
    <w:rsid w:val="0030665A"/>
    <w:rsid w:val="003323D4"/>
    <w:rsid w:val="00371DD8"/>
    <w:rsid w:val="003840BC"/>
    <w:rsid w:val="0038504F"/>
    <w:rsid w:val="00396C2A"/>
    <w:rsid w:val="003B50ED"/>
    <w:rsid w:val="003C5D2E"/>
    <w:rsid w:val="003D1051"/>
    <w:rsid w:val="003E62E8"/>
    <w:rsid w:val="003F04B0"/>
    <w:rsid w:val="00415F1E"/>
    <w:rsid w:val="00425DC0"/>
    <w:rsid w:val="00427CFF"/>
    <w:rsid w:val="00431552"/>
    <w:rsid w:val="00446C04"/>
    <w:rsid w:val="00451547"/>
    <w:rsid w:val="00460B5D"/>
    <w:rsid w:val="004851C4"/>
    <w:rsid w:val="004A4218"/>
    <w:rsid w:val="004A5245"/>
    <w:rsid w:val="004B0FF2"/>
    <w:rsid w:val="004B3D68"/>
    <w:rsid w:val="004B70A4"/>
    <w:rsid w:val="004D6645"/>
    <w:rsid w:val="00503B66"/>
    <w:rsid w:val="00510C39"/>
    <w:rsid w:val="00542E19"/>
    <w:rsid w:val="00554AD7"/>
    <w:rsid w:val="00555F91"/>
    <w:rsid w:val="005610E8"/>
    <w:rsid w:val="00585328"/>
    <w:rsid w:val="0059001F"/>
    <w:rsid w:val="005A4A75"/>
    <w:rsid w:val="005C2B8C"/>
    <w:rsid w:val="005E29AA"/>
    <w:rsid w:val="0062255D"/>
    <w:rsid w:val="00652396"/>
    <w:rsid w:val="00670AA0"/>
    <w:rsid w:val="006776A5"/>
    <w:rsid w:val="006A0499"/>
    <w:rsid w:val="006A545C"/>
    <w:rsid w:val="006B53B7"/>
    <w:rsid w:val="006D3AB6"/>
    <w:rsid w:val="006F6A67"/>
    <w:rsid w:val="00714C9F"/>
    <w:rsid w:val="0073798B"/>
    <w:rsid w:val="00752996"/>
    <w:rsid w:val="007664A8"/>
    <w:rsid w:val="00805E99"/>
    <w:rsid w:val="00812A92"/>
    <w:rsid w:val="008667BD"/>
    <w:rsid w:val="008B3722"/>
    <w:rsid w:val="0090345D"/>
    <w:rsid w:val="00915507"/>
    <w:rsid w:val="00916874"/>
    <w:rsid w:val="009729D3"/>
    <w:rsid w:val="00990DE8"/>
    <w:rsid w:val="009A7187"/>
    <w:rsid w:val="009D2235"/>
    <w:rsid w:val="009E2E17"/>
    <w:rsid w:val="009E71B0"/>
    <w:rsid w:val="009F7CEF"/>
    <w:rsid w:val="00A7285E"/>
    <w:rsid w:val="00AD721A"/>
    <w:rsid w:val="00B51E2A"/>
    <w:rsid w:val="00B55BCC"/>
    <w:rsid w:val="00B645B3"/>
    <w:rsid w:val="00B85002"/>
    <w:rsid w:val="00B95BBA"/>
    <w:rsid w:val="00B96F07"/>
    <w:rsid w:val="00C04DC6"/>
    <w:rsid w:val="00C223AF"/>
    <w:rsid w:val="00C55B50"/>
    <w:rsid w:val="00C71AE3"/>
    <w:rsid w:val="00C82AA7"/>
    <w:rsid w:val="00CD622C"/>
    <w:rsid w:val="00D02F7F"/>
    <w:rsid w:val="00D13896"/>
    <w:rsid w:val="00D357D6"/>
    <w:rsid w:val="00DA4DB8"/>
    <w:rsid w:val="00DE2308"/>
    <w:rsid w:val="00DF7C22"/>
    <w:rsid w:val="00E0475D"/>
    <w:rsid w:val="00E07B15"/>
    <w:rsid w:val="00E214EE"/>
    <w:rsid w:val="00EB1582"/>
    <w:rsid w:val="00EB4AA0"/>
    <w:rsid w:val="00EE0C06"/>
    <w:rsid w:val="00EE52E8"/>
    <w:rsid w:val="00F277DE"/>
    <w:rsid w:val="00F5276D"/>
    <w:rsid w:val="00F557FE"/>
    <w:rsid w:val="00F60018"/>
    <w:rsid w:val="00F77CDA"/>
    <w:rsid w:val="00FA6192"/>
    <w:rsid w:val="00FB7370"/>
    <w:rsid w:val="00FC62CB"/>
    <w:rsid w:val="00FD37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C63BD30-6185-4E27-B982-EA89D3A4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Hoang Nguyen</cp:lastModifiedBy>
  <cp:revision>3</cp:revision>
  <cp:lastPrinted>2015-09-20T19:13:00Z</cp:lastPrinted>
  <dcterms:created xsi:type="dcterms:W3CDTF">2015-09-20T19:12:00Z</dcterms:created>
  <dcterms:modified xsi:type="dcterms:W3CDTF">2015-09-20T19:13:00Z</dcterms:modified>
  <cp:category>Report, template</cp:category>
</cp:coreProperties>
</file>